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41610251"/>
        <w:docPartObj>
          <w:docPartGallery w:val="Cover Pages"/>
          <w:docPartUnique/>
        </w:docPartObj>
      </w:sdtPr>
      <w:sdtEndPr>
        <w:rPr>
          <w:sz w:val="23"/>
          <w:szCs w:val="23"/>
        </w:rPr>
      </w:sdtEndPr>
      <w:sdtContent>
        <w:p w:rsidR="00CA56F4" w:rsidRDefault="00CA56F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A56F4" w:rsidRPr="00CA56F4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05B5995104264A6893C432FD8087313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A56F4" w:rsidRPr="00CA56F4" w:rsidRDefault="00CA56F4">
                    <w:pPr>
                      <w:pStyle w:val="NoSpacing"/>
                      <w:rPr>
                        <w:sz w:val="24"/>
                      </w:rPr>
                    </w:pPr>
                    <w:r w:rsidRPr="00CA56F4">
                      <w:rPr>
                        <w:sz w:val="24"/>
                        <w:szCs w:val="24"/>
                      </w:rPr>
                      <w:t>MATH-2305</w:t>
                    </w:r>
                  </w:p>
                </w:tc>
              </w:sdtContent>
            </w:sdt>
          </w:tr>
          <w:tr w:rsidR="00CA56F4" w:rsidRPr="00CA56F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44DFA04BE1F34009996E401563313B9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A56F4" w:rsidRPr="00CA56F4" w:rsidRDefault="00CA56F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CA56F4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Logic Puzzle Project</w:t>
                    </w:r>
                  </w:p>
                </w:sdtContent>
              </w:sdt>
            </w:tc>
          </w:tr>
          <w:tr w:rsidR="00CA56F4" w:rsidRPr="00CA56F4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C7E59A1249DC4E8587CC3049541D052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A56F4" w:rsidRPr="00CA56F4" w:rsidRDefault="00CA56F4">
                    <w:pPr>
                      <w:pStyle w:val="NoSpacing"/>
                      <w:rPr>
                        <w:sz w:val="24"/>
                      </w:rPr>
                    </w:pPr>
                    <w:r w:rsidRPr="00CA56F4">
                      <w:rPr>
                        <w:sz w:val="24"/>
                        <w:szCs w:val="24"/>
                      </w:rPr>
                      <w:t>Bosses Seating Arrangement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A56F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BB5017AB9DDD4D39B3989712AAAE1C0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A56F4" w:rsidRPr="00CA56F4" w:rsidRDefault="00CA56F4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CA56F4">
                      <w:rPr>
                        <w:sz w:val="28"/>
                        <w:szCs w:val="28"/>
                      </w:rPr>
                      <w:t>Nathan Clayton, Nathan Sanchez, Hudson Sweet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4BAB8C2242C4F36B8916F3DC772E99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2-1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CA56F4" w:rsidRPr="00CA56F4" w:rsidRDefault="00CA56F4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CA56F4">
                      <w:rPr>
                        <w:sz w:val="28"/>
                        <w:szCs w:val="28"/>
                      </w:rPr>
                      <w:t>2-14-2018</w:t>
                    </w:r>
                  </w:p>
                </w:sdtContent>
              </w:sdt>
              <w:p w:rsidR="00CA56F4" w:rsidRPr="00CA56F4" w:rsidRDefault="00CA56F4">
                <w:pPr>
                  <w:pStyle w:val="NoSpacing"/>
                </w:pPr>
              </w:p>
            </w:tc>
          </w:tr>
        </w:tbl>
        <w:p w:rsidR="00CA56F4" w:rsidRDefault="00CA56F4">
          <w:pPr>
            <w:rPr>
              <w:sz w:val="23"/>
              <w:szCs w:val="23"/>
            </w:rPr>
          </w:pPr>
          <w:r>
            <w:rPr>
              <w:sz w:val="23"/>
              <w:szCs w:val="23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520930" w:rsidRPr="009F45A1" w:rsidRDefault="00520930" w:rsidP="00CA56F4">
      <w:pPr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MATH2305 Group Project</w:t>
      </w:r>
    </w:p>
    <w:p w:rsidR="00520930" w:rsidRDefault="00520930" w:rsidP="00520930">
      <w:pPr>
        <w:pStyle w:val="Default"/>
        <w:jc w:val="center"/>
        <w:rPr>
          <w:sz w:val="23"/>
          <w:szCs w:val="23"/>
        </w:rPr>
      </w:pPr>
    </w:p>
    <w:p w:rsidR="00520930" w:rsidRDefault="00520930" w:rsidP="00520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Choose 1 or 2 people in class to work with. (No more than THREE per group.) Make sure that everyone in class today is in a group. </w:t>
      </w:r>
    </w:p>
    <w:p w:rsidR="00520930" w:rsidRDefault="00520930" w:rsidP="00520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Your group must turn in a report next time (Monday 2/19) that includes the following: </w:t>
      </w:r>
    </w:p>
    <w:p w:rsidR="00520930" w:rsidRPr="009F45A1" w:rsidRDefault="00520930" w:rsidP="00520930">
      <w:pPr>
        <w:pStyle w:val="Default"/>
        <w:numPr>
          <w:ilvl w:val="0"/>
          <w:numId w:val="2"/>
        </w:numPr>
        <w:spacing w:after="44"/>
        <w:rPr>
          <w:sz w:val="20"/>
          <w:szCs w:val="20"/>
        </w:rPr>
      </w:pPr>
      <w:r w:rsidRPr="009F45A1">
        <w:rPr>
          <w:sz w:val="20"/>
          <w:szCs w:val="20"/>
        </w:rPr>
        <w:t xml:space="preserve">List of names in the group </w:t>
      </w:r>
    </w:p>
    <w:p w:rsidR="00520930" w:rsidRPr="009F45A1" w:rsidRDefault="00520930" w:rsidP="00520930">
      <w:pPr>
        <w:pStyle w:val="Default"/>
        <w:numPr>
          <w:ilvl w:val="0"/>
          <w:numId w:val="2"/>
        </w:numPr>
        <w:spacing w:after="44"/>
        <w:rPr>
          <w:sz w:val="20"/>
          <w:szCs w:val="20"/>
        </w:rPr>
      </w:pPr>
      <w:r w:rsidRPr="009F45A1">
        <w:rPr>
          <w:sz w:val="20"/>
          <w:szCs w:val="20"/>
        </w:rPr>
        <w:t xml:space="preserve">Statement of the problem </w:t>
      </w:r>
    </w:p>
    <w:p w:rsidR="00520930" w:rsidRPr="009F45A1" w:rsidRDefault="00520930" w:rsidP="00520930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9F45A1">
        <w:rPr>
          <w:sz w:val="20"/>
          <w:szCs w:val="20"/>
        </w:rPr>
        <w:t xml:space="preserve">Complete solution (give this in an organized and readable form) </w:t>
      </w:r>
    </w:p>
    <w:p w:rsidR="00520930" w:rsidRDefault="00520930" w:rsidP="00520930">
      <w:pPr>
        <w:pStyle w:val="Default"/>
        <w:rPr>
          <w:sz w:val="23"/>
          <w:szCs w:val="23"/>
        </w:rPr>
      </w:pPr>
    </w:p>
    <w:p w:rsidR="00520930" w:rsidRDefault="00520930" w:rsidP="00520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Five bosses of five different departments are in a meeting. Their chairs (each a different color) are arranged in a row facing a white board. </w:t>
      </w:r>
    </w:p>
    <w:p w:rsidR="00520930" w:rsidRDefault="00520930" w:rsidP="00520930">
      <w:pPr>
        <w:pStyle w:val="Default"/>
        <w:numPr>
          <w:ilvl w:val="0"/>
          <w:numId w:val="2"/>
        </w:numPr>
        <w:spacing w:after="33"/>
        <w:rPr>
          <w:sz w:val="20"/>
          <w:szCs w:val="20"/>
        </w:rPr>
      </w:pPr>
      <w:r>
        <w:rPr>
          <w:sz w:val="20"/>
          <w:szCs w:val="20"/>
        </w:rPr>
        <w:t xml:space="preserve">One boss makes $6,000 monthly. </w:t>
      </w:r>
    </w:p>
    <w:p w:rsidR="00520930" w:rsidRDefault="00520930" w:rsidP="00520930">
      <w:pPr>
        <w:pStyle w:val="Default"/>
        <w:numPr>
          <w:ilvl w:val="0"/>
          <w:numId w:val="2"/>
        </w:numPr>
        <w:spacing w:after="33"/>
        <w:rPr>
          <w:sz w:val="20"/>
          <w:szCs w:val="20"/>
        </w:rPr>
      </w:pPr>
      <w:r>
        <w:rPr>
          <w:sz w:val="20"/>
          <w:szCs w:val="20"/>
        </w:rPr>
        <w:t xml:space="preserve">One boss sits in a green chair. </w:t>
      </w:r>
    </w:p>
    <w:p w:rsidR="00520930" w:rsidRDefault="00520930" w:rsidP="00520930">
      <w:pPr>
        <w:pStyle w:val="Default"/>
        <w:numPr>
          <w:ilvl w:val="0"/>
          <w:numId w:val="2"/>
        </w:numPr>
        <w:spacing w:after="33"/>
        <w:rPr>
          <w:sz w:val="20"/>
          <w:szCs w:val="20"/>
        </w:rPr>
      </w:pPr>
      <w:r>
        <w:rPr>
          <w:sz w:val="20"/>
          <w:szCs w:val="20"/>
        </w:rPr>
        <w:t xml:space="preserve">One boss heads the IT dept. </w:t>
      </w:r>
    </w:p>
    <w:p w:rsidR="00520930" w:rsidRDefault="00520930" w:rsidP="00520930">
      <w:pPr>
        <w:pStyle w:val="Default"/>
        <w:numPr>
          <w:ilvl w:val="0"/>
          <w:numId w:val="2"/>
        </w:numPr>
        <w:spacing w:after="33"/>
        <w:rPr>
          <w:sz w:val="20"/>
          <w:szCs w:val="20"/>
        </w:rPr>
      </w:pPr>
      <w:r>
        <w:rPr>
          <w:sz w:val="20"/>
          <w:szCs w:val="20"/>
        </w:rPr>
        <w:t xml:space="preserve">One boss will take his vacation in January. </w:t>
      </w:r>
    </w:p>
    <w:p w:rsidR="00520930" w:rsidRDefault="00520930" w:rsidP="00520930">
      <w:pPr>
        <w:pStyle w:val="Default"/>
        <w:numPr>
          <w:ilvl w:val="0"/>
          <w:numId w:val="2"/>
        </w:numPr>
        <w:spacing w:after="33"/>
        <w:rPr>
          <w:sz w:val="20"/>
          <w:szCs w:val="20"/>
        </w:rPr>
      </w:pPr>
      <w:r>
        <w:rPr>
          <w:sz w:val="20"/>
          <w:szCs w:val="20"/>
        </w:rPr>
        <w:t xml:space="preserve">Julian is at the fifth position. </w:t>
      </w:r>
    </w:p>
    <w:p w:rsidR="00520930" w:rsidRDefault="00520930" w:rsidP="00520930">
      <w:pPr>
        <w:pStyle w:val="Default"/>
        <w:numPr>
          <w:ilvl w:val="0"/>
          <w:numId w:val="2"/>
        </w:numPr>
        <w:spacing w:after="33"/>
        <w:rPr>
          <w:sz w:val="20"/>
          <w:szCs w:val="20"/>
        </w:rPr>
      </w:pPr>
      <w:r>
        <w:rPr>
          <w:sz w:val="20"/>
          <w:szCs w:val="20"/>
        </w:rPr>
        <w:t xml:space="preserve">The boss in the red chair is going on vacation on June. </w:t>
      </w:r>
    </w:p>
    <w:p w:rsidR="00520930" w:rsidRDefault="00520930" w:rsidP="00520930">
      <w:pPr>
        <w:pStyle w:val="Default"/>
        <w:numPr>
          <w:ilvl w:val="0"/>
          <w:numId w:val="2"/>
        </w:numPr>
        <w:spacing w:after="33"/>
        <w:rPr>
          <w:sz w:val="20"/>
          <w:szCs w:val="20"/>
        </w:rPr>
      </w:pPr>
      <w:r>
        <w:rPr>
          <w:sz w:val="20"/>
          <w:szCs w:val="20"/>
        </w:rPr>
        <w:t xml:space="preserve">The boss sitting in the black chair sits somewhere between who earns $3,000 and Alice, in that order. </w:t>
      </w:r>
    </w:p>
    <w:p w:rsidR="00520930" w:rsidRDefault="00520930" w:rsidP="00520930">
      <w:pPr>
        <w:pStyle w:val="Default"/>
        <w:numPr>
          <w:ilvl w:val="0"/>
          <w:numId w:val="2"/>
        </w:numPr>
        <w:spacing w:after="33"/>
        <w:rPr>
          <w:sz w:val="20"/>
          <w:szCs w:val="20"/>
        </w:rPr>
      </w:pPr>
      <w:r>
        <w:rPr>
          <w:sz w:val="20"/>
          <w:szCs w:val="20"/>
        </w:rPr>
        <w:t xml:space="preserve">The 51-year-old boss makes $2,000 monthly. </w:t>
      </w:r>
    </w:p>
    <w:p w:rsidR="00520930" w:rsidRDefault="00520930" w:rsidP="00520930">
      <w:pPr>
        <w:pStyle w:val="Default"/>
        <w:numPr>
          <w:ilvl w:val="0"/>
          <w:numId w:val="2"/>
        </w:numPr>
        <w:spacing w:after="33"/>
        <w:rPr>
          <w:sz w:val="20"/>
          <w:szCs w:val="20"/>
        </w:rPr>
      </w:pPr>
      <w:r>
        <w:rPr>
          <w:sz w:val="20"/>
          <w:szCs w:val="20"/>
        </w:rPr>
        <w:t xml:space="preserve">Maria is at the first position. </w:t>
      </w:r>
    </w:p>
    <w:p w:rsidR="00520930" w:rsidRDefault="00520930" w:rsidP="00520930">
      <w:pPr>
        <w:pStyle w:val="Default"/>
        <w:numPr>
          <w:ilvl w:val="0"/>
          <w:numId w:val="2"/>
        </w:numPr>
        <w:spacing w:after="33"/>
        <w:rPr>
          <w:sz w:val="20"/>
          <w:szCs w:val="20"/>
        </w:rPr>
      </w:pPr>
      <w:r>
        <w:rPr>
          <w:sz w:val="20"/>
          <w:szCs w:val="20"/>
        </w:rPr>
        <w:t xml:space="preserve">The boss who is going on vacation in March is sitting at one of the ends. </w:t>
      </w:r>
    </w:p>
    <w:p w:rsidR="00520930" w:rsidRDefault="00520930" w:rsidP="00520930">
      <w:pPr>
        <w:pStyle w:val="Default"/>
        <w:numPr>
          <w:ilvl w:val="0"/>
          <w:numId w:val="2"/>
        </w:numPr>
        <w:spacing w:after="33"/>
        <w:rPr>
          <w:sz w:val="20"/>
          <w:szCs w:val="20"/>
        </w:rPr>
      </w:pPr>
      <w:r>
        <w:rPr>
          <w:sz w:val="20"/>
          <w:szCs w:val="20"/>
        </w:rPr>
        <w:t xml:space="preserve">Alice is sitting next to who earns $4,000 each month. </w:t>
      </w:r>
    </w:p>
    <w:p w:rsidR="00520930" w:rsidRDefault="00520930" w:rsidP="00520930">
      <w:pPr>
        <w:pStyle w:val="Default"/>
        <w:numPr>
          <w:ilvl w:val="0"/>
          <w:numId w:val="2"/>
        </w:numPr>
        <w:spacing w:after="33"/>
        <w:rPr>
          <w:sz w:val="20"/>
          <w:szCs w:val="20"/>
        </w:rPr>
      </w:pPr>
      <w:r>
        <w:rPr>
          <w:sz w:val="20"/>
          <w:szCs w:val="20"/>
        </w:rPr>
        <w:t xml:space="preserve">In the fourth position is the boss who is going on vacation in August. </w:t>
      </w:r>
    </w:p>
    <w:p w:rsidR="00520930" w:rsidRDefault="00520930" w:rsidP="00520930">
      <w:pPr>
        <w:pStyle w:val="Default"/>
        <w:numPr>
          <w:ilvl w:val="0"/>
          <w:numId w:val="2"/>
        </w:numPr>
        <w:spacing w:after="33"/>
        <w:rPr>
          <w:sz w:val="20"/>
          <w:szCs w:val="20"/>
        </w:rPr>
      </w:pPr>
      <w:r>
        <w:rPr>
          <w:sz w:val="20"/>
          <w:szCs w:val="20"/>
        </w:rPr>
        <w:t xml:space="preserve">The boss sitting in the black chair earns $4,000 monthly. </w:t>
      </w:r>
    </w:p>
    <w:p w:rsidR="00520930" w:rsidRDefault="00520930" w:rsidP="00520930">
      <w:pPr>
        <w:pStyle w:val="Default"/>
        <w:numPr>
          <w:ilvl w:val="0"/>
          <w:numId w:val="2"/>
        </w:numPr>
        <w:spacing w:after="33"/>
        <w:rPr>
          <w:sz w:val="20"/>
          <w:szCs w:val="20"/>
        </w:rPr>
      </w:pPr>
      <w:r>
        <w:rPr>
          <w:sz w:val="20"/>
          <w:szCs w:val="20"/>
        </w:rPr>
        <w:t xml:space="preserve">On one of the ends is the boss who makes $5,000 monthly. </w:t>
      </w:r>
    </w:p>
    <w:p w:rsidR="00520930" w:rsidRDefault="00520930" w:rsidP="00520930">
      <w:pPr>
        <w:pStyle w:val="Default"/>
        <w:numPr>
          <w:ilvl w:val="0"/>
          <w:numId w:val="2"/>
        </w:numPr>
        <w:spacing w:after="33"/>
        <w:rPr>
          <w:sz w:val="20"/>
          <w:szCs w:val="20"/>
        </w:rPr>
      </w:pPr>
      <w:r>
        <w:rPr>
          <w:sz w:val="20"/>
          <w:szCs w:val="20"/>
        </w:rPr>
        <w:t xml:space="preserve">The 46-year-old boss is somewhere to the left of the boss who works at HR department. </w:t>
      </w:r>
    </w:p>
    <w:p w:rsidR="00520930" w:rsidRDefault="00520930" w:rsidP="00520930">
      <w:pPr>
        <w:pStyle w:val="Default"/>
        <w:numPr>
          <w:ilvl w:val="0"/>
          <w:numId w:val="2"/>
        </w:numPr>
        <w:spacing w:after="33"/>
        <w:rPr>
          <w:sz w:val="20"/>
          <w:szCs w:val="20"/>
        </w:rPr>
      </w:pPr>
      <w:r>
        <w:rPr>
          <w:sz w:val="20"/>
          <w:szCs w:val="20"/>
        </w:rPr>
        <w:t xml:space="preserve">The boss from HR department is somewhere between who is 40 years old and Thomas, in that order. </w:t>
      </w:r>
    </w:p>
    <w:p w:rsidR="00520930" w:rsidRDefault="00520930" w:rsidP="00520930">
      <w:pPr>
        <w:pStyle w:val="Default"/>
        <w:numPr>
          <w:ilvl w:val="0"/>
          <w:numId w:val="2"/>
        </w:numPr>
        <w:spacing w:after="33"/>
        <w:rPr>
          <w:sz w:val="20"/>
          <w:szCs w:val="20"/>
        </w:rPr>
      </w:pPr>
      <w:r>
        <w:rPr>
          <w:sz w:val="20"/>
          <w:szCs w:val="20"/>
        </w:rPr>
        <w:t xml:space="preserve">Nathan is going on vacation in December. </w:t>
      </w:r>
    </w:p>
    <w:p w:rsidR="00520930" w:rsidRDefault="00520930" w:rsidP="00520930">
      <w:pPr>
        <w:pStyle w:val="Default"/>
        <w:numPr>
          <w:ilvl w:val="0"/>
          <w:numId w:val="2"/>
        </w:numPr>
        <w:spacing w:after="33"/>
        <w:rPr>
          <w:sz w:val="20"/>
          <w:szCs w:val="20"/>
        </w:rPr>
      </w:pPr>
      <w:r>
        <w:rPr>
          <w:sz w:val="20"/>
          <w:szCs w:val="20"/>
        </w:rPr>
        <w:t xml:space="preserve">The Sales department's boss is exactly to the right of the 46-year-old boss. </w:t>
      </w:r>
    </w:p>
    <w:p w:rsidR="00520930" w:rsidRDefault="00520930" w:rsidP="00520930">
      <w:pPr>
        <w:pStyle w:val="Default"/>
        <w:numPr>
          <w:ilvl w:val="0"/>
          <w:numId w:val="2"/>
        </w:numPr>
        <w:spacing w:after="33"/>
        <w:rPr>
          <w:sz w:val="20"/>
          <w:szCs w:val="20"/>
        </w:rPr>
      </w:pPr>
      <w:r>
        <w:rPr>
          <w:sz w:val="20"/>
          <w:szCs w:val="20"/>
        </w:rPr>
        <w:t xml:space="preserve">The boss sitting in the Red chair is somewhere to the left of the boss sitting in the yellow chair. </w:t>
      </w:r>
    </w:p>
    <w:p w:rsidR="00520930" w:rsidRDefault="00520930" w:rsidP="00520930">
      <w:pPr>
        <w:pStyle w:val="Default"/>
        <w:numPr>
          <w:ilvl w:val="0"/>
          <w:numId w:val="2"/>
        </w:numPr>
        <w:spacing w:after="33"/>
        <w:rPr>
          <w:sz w:val="20"/>
          <w:szCs w:val="20"/>
        </w:rPr>
      </w:pPr>
      <w:r>
        <w:rPr>
          <w:sz w:val="20"/>
          <w:szCs w:val="20"/>
        </w:rPr>
        <w:t xml:space="preserve">In the first position is the boss of R&amp;D department. </w:t>
      </w:r>
    </w:p>
    <w:p w:rsidR="00520930" w:rsidRDefault="00520930" w:rsidP="00520930">
      <w:pPr>
        <w:pStyle w:val="Default"/>
        <w:numPr>
          <w:ilvl w:val="0"/>
          <w:numId w:val="2"/>
        </w:numPr>
        <w:spacing w:after="33"/>
        <w:rPr>
          <w:sz w:val="20"/>
          <w:szCs w:val="20"/>
        </w:rPr>
      </w:pPr>
      <w:r>
        <w:rPr>
          <w:sz w:val="20"/>
          <w:szCs w:val="20"/>
        </w:rPr>
        <w:t xml:space="preserve">The oldest boss, who is 55 years old, is sitting in the blue chair. </w:t>
      </w:r>
    </w:p>
    <w:p w:rsidR="00520930" w:rsidRDefault="00520930" w:rsidP="00520930">
      <w:pPr>
        <w:pStyle w:val="Default"/>
        <w:numPr>
          <w:ilvl w:val="0"/>
          <w:numId w:val="2"/>
        </w:numPr>
        <w:spacing w:after="33"/>
        <w:rPr>
          <w:sz w:val="20"/>
          <w:szCs w:val="20"/>
        </w:rPr>
      </w:pPr>
      <w:r>
        <w:rPr>
          <w:sz w:val="20"/>
          <w:szCs w:val="20"/>
        </w:rPr>
        <w:t xml:space="preserve">The boss sitting in the yellow chair is on one of the ends. </w:t>
      </w:r>
    </w:p>
    <w:p w:rsidR="00520930" w:rsidRDefault="00520930" w:rsidP="00520930">
      <w:pPr>
        <w:pStyle w:val="Default"/>
        <w:numPr>
          <w:ilvl w:val="0"/>
          <w:numId w:val="2"/>
        </w:numPr>
        <w:spacing w:after="33"/>
        <w:rPr>
          <w:sz w:val="20"/>
          <w:szCs w:val="20"/>
        </w:rPr>
      </w:pPr>
      <w:r>
        <w:rPr>
          <w:sz w:val="20"/>
          <w:szCs w:val="20"/>
        </w:rPr>
        <w:t xml:space="preserve">The youngest boss, who is 34 years old, is sitting at the fifth position. </w:t>
      </w:r>
    </w:p>
    <w:p w:rsidR="00520930" w:rsidRDefault="00520930" w:rsidP="00520930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The boss of the Marketing department is 51 years old. </w:t>
      </w:r>
    </w:p>
    <w:p w:rsidR="00520930" w:rsidRDefault="00520930" w:rsidP="00520930">
      <w:pPr>
        <w:pStyle w:val="Default"/>
        <w:rPr>
          <w:sz w:val="20"/>
          <w:szCs w:val="20"/>
        </w:rPr>
      </w:pPr>
    </w:p>
    <w:p w:rsidR="00520930" w:rsidRDefault="00520930" w:rsidP="00520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Prepare a solution that clearly shows these attributes for each boss: </w:t>
      </w:r>
    </w:p>
    <w:p w:rsidR="00520930" w:rsidRPr="009F45A1" w:rsidRDefault="00520930" w:rsidP="00520930">
      <w:pPr>
        <w:pStyle w:val="Default"/>
        <w:numPr>
          <w:ilvl w:val="0"/>
          <w:numId w:val="2"/>
        </w:numPr>
        <w:spacing w:after="45"/>
        <w:rPr>
          <w:sz w:val="20"/>
          <w:szCs w:val="20"/>
        </w:rPr>
      </w:pPr>
      <w:r w:rsidRPr="009F45A1">
        <w:rPr>
          <w:sz w:val="20"/>
          <w:szCs w:val="20"/>
        </w:rPr>
        <w:t xml:space="preserve">Name </w:t>
      </w:r>
    </w:p>
    <w:p w:rsidR="00520930" w:rsidRPr="009F45A1" w:rsidRDefault="00520930" w:rsidP="00520930">
      <w:pPr>
        <w:pStyle w:val="Default"/>
        <w:numPr>
          <w:ilvl w:val="0"/>
          <w:numId w:val="2"/>
        </w:numPr>
        <w:spacing w:after="45"/>
        <w:rPr>
          <w:sz w:val="20"/>
          <w:szCs w:val="20"/>
        </w:rPr>
      </w:pPr>
      <w:r w:rsidRPr="009F45A1">
        <w:rPr>
          <w:sz w:val="20"/>
          <w:szCs w:val="20"/>
        </w:rPr>
        <w:t xml:space="preserve">Where in the row he/she sits </w:t>
      </w:r>
    </w:p>
    <w:p w:rsidR="00520930" w:rsidRPr="009F45A1" w:rsidRDefault="00520930" w:rsidP="00520930">
      <w:pPr>
        <w:pStyle w:val="Default"/>
        <w:numPr>
          <w:ilvl w:val="0"/>
          <w:numId w:val="2"/>
        </w:numPr>
        <w:spacing w:after="45"/>
        <w:rPr>
          <w:sz w:val="20"/>
          <w:szCs w:val="20"/>
        </w:rPr>
      </w:pPr>
      <w:r w:rsidRPr="009F45A1">
        <w:rPr>
          <w:sz w:val="20"/>
          <w:szCs w:val="20"/>
        </w:rPr>
        <w:t xml:space="preserve">The color of his/her chair </w:t>
      </w:r>
    </w:p>
    <w:p w:rsidR="00520930" w:rsidRPr="009F45A1" w:rsidRDefault="00520930" w:rsidP="00520930">
      <w:pPr>
        <w:pStyle w:val="Default"/>
        <w:numPr>
          <w:ilvl w:val="0"/>
          <w:numId w:val="2"/>
        </w:numPr>
        <w:spacing w:after="45"/>
        <w:rPr>
          <w:sz w:val="20"/>
          <w:szCs w:val="20"/>
        </w:rPr>
      </w:pPr>
      <w:r w:rsidRPr="009F45A1">
        <w:rPr>
          <w:sz w:val="20"/>
          <w:szCs w:val="20"/>
        </w:rPr>
        <w:t xml:space="preserve">The department name </w:t>
      </w:r>
    </w:p>
    <w:p w:rsidR="00520930" w:rsidRPr="009F45A1" w:rsidRDefault="00520930" w:rsidP="00520930">
      <w:pPr>
        <w:pStyle w:val="Default"/>
        <w:numPr>
          <w:ilvl w:val="0"/>
          <w:numId w:val="2"/>
        </w:numPr>
        <w:spacing w:after="45"/>
        <w:rPr>
          <w:sz w:val="20"/>
          <w:szCs w:val="20"/>
        </w:rPr>
      </w:pPr>
      <w:r w:rsidRPr="009F45A1">
        <w:rPr>
          <w:sz w:val="20"/>
          <w:szCs w:val="20"/>
        </w:rPr>
        <w:t xml:space="preserve">The month he/she will take vacation </w:t>
      </w:r>
    </w:p>
    <w:p w:rsidR="00520930" w:rsidRPr="009F45A1" w:rsidRDefault="00520930" w:rsidP="00520930">
      <w:pPr>
        <w:pStyle w:val="Default"/>
        <w:numPr>
          <w:ilvl w:val="0"/>
          <w:numId w:val="2"/>
        </w:numPr>
        <w:spacing w:after="45"/>
        <w:rPr>
          <w:sz w:val="20"/>
          <w:szCs w:val="20"/>
        </w:rPr>
      </w:pPr>
      <w:r w:rsidRPr="009F45A1">
        <w:rPr>
          <w:sz w:val="20"/>
          <w:szCs w:val="20"/>
        </w:rPr>
        <w:t xml:space="preserve">Age </w:t>
      </w:r>
    </w:p>
    <w:p w:rsidR="009F45A1" w:rsidRDefault="00520930" w:rsidP="00520930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9F45A1">
        <w:rPr>
          <w:sz w:val="20"/>
          <w:szCs w:val="20"/>
        </w:rPr>
        <w:t>Monthly salary</w:t>
      </w:r>
      <w:r w:rsidRPr="00520930">
        <w:rPr>
          <w:sz w:val="23"/>
          <w:szCs w:val="23"/>
        </w:rPr>
        <w:t xml:space="preserve"> </w:t>
      </w:r>
    </w:p>
    <w:p w:rsidR="00F96698" w:rsidRDefault="00520930" w:rsidP="009F45A1">
      <w:pPr>
        <w:pStyle w:val="Default"/>
      </w:pPr>
      <w:r>
        <w:t>No boss will have any of the same attributes as the other bosses.</w:t>
      </w:r>
    </w:p>
    <w:p w:rsidR="00CA56F4" w:rsidRDefault="00CA56F4" w:rsidP="009F45A1">
      <w:pPr>
        <w:pStyle w:val="Default"/>
      </w:pPr>
    </w:p>
    <w:p w:rsidR="00CA56F4" w:rsidRPr="009F45A1" w:rsidRDefault="00CA56F4" w:rsidP="009F45A1">
      <w:pPr>
        <w:pStyle w:val="Default"/>
        <w:rPr>
          <w:sz w:val="23"/>
          <w:szCs w:val="23"/>
        </w:rPr>
      </w:pPr>
    </w:p>
    <w:p w:rsidR="00520930" w:rsidRDefault="00520930" w:rsidP="0052093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Solution</w:t>
      </w:r>
    </w:p>
    <w:tbl>
      <w:tblPr>
        <w:tblStyle w:val="TableGrid"/>
        <w:tblpPr w:leftFromText="180" w:rightFromText="180" w:vertAnchor="text" w:horzAnchor="margin" w:tblpY="638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20930" w:rsidTr="00520930">
        <w:tc>
          <w:tcPr>
            <w:tcW w:w="1558" w:type="dxa"/>
          </w:tcPr>
          <w:p w:rsidR="00520930" w:rsidRDefault="00520930" w:rsidP="00520930"/>
        </w:tc>
        <w:tc>
          <w:tcPr>
            <w:tcW w:w="1558" w:type="dxa"/>
          </w:tcPr>
          <w:p w:rsidR="00520930" w:rsidRPr="00250F79" w:rsidRDefault="00520930" w:rsidP="00520930">
            <w:pPr>
              <w:jc w:val="center"/>
              <w:rPr>
                <w:b/>
              </w:rPr>
            </w:pPr>
            <w:r>
              <w:rPr>
                <w:b/>
              </w:rPr>
              <w:t>Position 0</w:t>
            </w:r>
          </w:p>
        </w:tc>
        <w:tc>
          <w:tcPr>
            <w:tcW w:w="1558" w:type="dxa"/>
          </w:tcPr>
          <w:p w:rsidR="00520930" w:rsidRPr="00250F79" w:rsidRDefault="00520930" w:rsidP="00520930">
            <w:pPr>
              <w:jc w:val="center"/>
              <w:rPr>
                <w:b/>
              </w:rPr>
            </w:pPr>
            <w:r>
              <w:rPr>
                <w:b/>
              </w:rPr>
              <w:t>Position 1</w:t>
            </w:r>
          </w:p>
        </w:tc>
        <w:tc>
          <w:tcPr>
            <w:tcW w:w="1558" w:type="dxa"/>
          </w:tcPr>
          <w:p w:rsidR="00520930" w:rsidRPr="00250F79" w:rsidRDefault="00520930" w:rsidP="00520930">
            <w:pPr>
              <w:jc w:val="center"/>
              <w:rPr>
                <w:b/>
              </w:rPr>
            </w:pPr>
            <w:r>
              <w:rPr>
                <w:b/>
              </w:rPr>
              <w:t>Position 2</w:t>
            </w:r>
          </w:p>
        </w:tc>
        <w:tc>
          <w:tcPr>
            <w:tcW w:w="1559" w:type="dxa"/>
          </w:tcPr>
          <w:p w:rsidR="00520930" w:rsidRPr="00250F79" w:rsidRDefault="00520930" w:rsidP="00520930">
            <w:pPr>
              <w:jc w:val="center"/>
              <w:rPr>
                <w:b/>
              </w:rPr>
            </w:pPr>
            <w:r>
              <w:rPr>
                <w:b/>
              </w:rPr>
              <w:t>Position 3</w:t>
            </w:r>
          </w:p>
        </w:tc>
        <w:tc>
          <w:tcPr>
            <w:tcW w:w="1559" w:type="dxa"/>
          </w:tcPr>
          <w:p w:rsidR="00520930" w:rsidRPr="00250F79" w:rsidRDefault="00520930" w:rsidP="00520930">
            <w:pPr>
              <w:jc w:val="center"/>
              <w:rPr>
                <w:b/>
              </w:rPr>
            </w:pPr>
            <w:r>
              <w:rPr>
                <w:b/>
              </w:rPr>
              <w:t>Position 4</w:t>
            </w:r>
          </w:p>
        </w:tc>
      </w:tr>
      <w:tr w:rsidR="00520930" w:rsidTr="00520930">
        <w:tc>
          <w:tcPr>
            <w:tcW w:w="1558" w:type="dxa"/>
          </w:tcPr>
          <w:p w:rsidR="00520930" w:rsidRPr="00250F79" w:rsidRDefault="00520930" w:rsidP="0052093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58" w:type="dxa"/>
          </w:tcPr>
          <w:p w:rsidR="00520930" w:rsidRPr="00250F79" w:rsidRDefault="00520930" w:rsidP="00520930">
            <w:pPr>
              <w:jc w:val="center"/>
              <w:rPr>
                <w:i/>
              </w:rPr>
            </w:pPr>
            <w:r w:rsidRPr="00250F79">
              <w:rPr>
                <w:i/>
              </w:rPr>
              <w:t>Maria</w:t>
            </w:r>
          </w:p>
        </w:tc>
        <w:tc>
          <w:tcPr>
            <w:tcW w:w="1558" w:type="dxa"/>
          </w:tcPr>
          <w:p w:rsidR="00520930" w:rsidRPr="00817511" w:rsidRDefault="00520930" w:rsidP="00520930">
            <w:pPr>
              <w:jc w:val="center"/>
              <w:rPr>
                <w:i/>
              </w:rPr>
            </w:pPr>
            <w:r w:rsidRPr="00817511">
              <w:rPr>
                <w:i/>
              </w:rPr>
              <w:t>Nathan</w:t>
            </w:r>
          </w:p>
        </w:tc>
        <w:tc>
          <w:tcPr>
            <w:tcW w:w="1558" w:type="dxa"/>
          </w:tcPr>
          <w:p w:rsidR="00520930" w:rsidRPr="00817511" w:rsidRDefault="00520930" w:rsidP="00520930">
            <w:pPr>
              <w:jc w:val="center"/>
              <w:rPr>
                <w:i/>
              </w:rPr>
            </w:pPr>
            <w:r w:rsidRPr="00817511">
              <w:rPr>
                <w:i/>
              </w:rPr>
              <w:t>Alice</w:t>
            </w:r>
          </w:p>
        </w:tc>
        <w:tc>
          <w:tcPr>
            <w:tcW w:w="1559" w:type="dxa"/>
          </w:tcPr>
          <w:p w:rsidR="00520930" w:rsidRPr="00E518CD" w:rsidRDefault="00520930" w:rsidP="00520930">
            <w:pPr>
              <w:jc w:val="center"/>
              <w:rPr>
                <w:i/>
              </w:rPr>
            </w:pPr>
            <w:r w:rsidRPr="00E518CD">
              <w:rPr>
                <w:i/>
              </w:rPr>
              <w:t>Thomas</w:t>
            </w:r>
          </w:p>
        </w:tc>
        <w:tc>
          <w:tcPr>
            <w:tcW w:w="1559" w:type="dxa"/>
          </w:tcPr>
          <w:p w:rsidR="00520930" w:rsidRPr="00250F79" w:rsidRDefault="00520930" w:rsidP="00520930">
            <w:pPr>
              <w:jc w:val="center"/>
              <w:rPr>
                <w:i/>
              </w:rPr>
            </w:pPr>
            <w:r w:rsidRPr="00250F79">
              <w:rPr>
                <w:i/>
              </w:rPr>
              <w:t>Julian</w:t>
            </w:r>
          </w:p>
        </w:tc>
      </w:tr>
      <w:tr w:rsidR="00520930" w:rsidTr="00520930">
        <w:tc>
          <w:tcPr>
            <w:tcW w:w="1558" w:type="dxa"/>
          </w:tcPr>
          <w:p w:rsidR="00520930" w:rsidRPr="00250F79" w:rsidRDefault="00520930" w:rsidP="00520930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558" w:type="dxa"/>
          </w:tcPr>
          <w:p w:rsidR="00520930" w:rsidRPr="00F96698" w:rsidRDefault="00520930" w:rsidP="00520930">
            <w:pPr>
              <w:jc w:val="center"/>
              <w:rPr>
                <w:i/>
              </w:rPr>
            </w:pPr>
            <w:r w:rsidRPr="00F96698">
              <w:rPr>
                <w:i/>
              </w:rPr>
              <w:t>R&amp;D</w:t>
            </w:r>
          </w:p>
        </w:tc>
        <w:tc>
          <w:tcPr>
            <w:tcW w:w="1558" w:type="dxa"/>
          </w:tcPr>
          <w:p w:rsidR="00520930" w:rsidRPr="00E518CD" w:rsidRDefault="00520930" w:rsidP="00520930">
            <w:pPr>
              <w:jc w:val="center"/>
              <w:rPr>
                <w:i/>
              </w:rPr>
            </w:pPr>
            <w:r w:rsidRPr="00E518CD">
              <w:rPr>
                <w:i/>
              </w:rPr>
              <w:t>Sales</w:t>
            </w:r>
          </w:p>
        </w:tc>
        <w:tc>
          <w:tcPr>
            <w:tcW w:w="1558" w:type="dxa"/>
          </w:tcPr>
          <w:p w:rsidR="00520930" w:rsidRPr="00E518CD" w:rsidRDefault="00520930" w:rsidP="00520930">
            <w:pPr>
              <w:jc w:val="center"/>
              <w:rPr>
                <w:i/>
              </w:rPr>
            </w:pPr>
            <w:r w:rsidRPr="00E518CD">
              <w:rPr>
                <w:i/>
              </w:rPr>
              <w:t>HR</w:t>
            </w:r>
          </w:p>
        </w:tc>
        <w:tc>
          <w:tcPr>
            <w:tcW w:w="1559" w:type="dxa"/>
          </w:tcPr>
          <w:p w:rsidR="00520930" w:rsidRPr="00E518CD" w:rsidRDefault="00520930" w:rsidP="00520930">
            <w:pPr>
              <w:jc w:val="center"/>
              <w:rPr>
                <w:i/>
              </w:rPr>
            </w:pPr>
            <w:r w:rsidRPr="00E518CD">
              <w:rPr>
                <w:i/>
              </w:rPr>
              <w:t>Marketing</w:t>
            </w:r>
          </w:p>
        </w:tc>
        <w:tc>
          <w:tcPr>
            <w:tcW w:w="1559" w:type="dxa"/>
          </w:tcPr>
          <w:p w:rsidR="00520930" w:rsidRPr="00817511" w:rsidRDefault="00520930" w:rsidP="00520930">
            <w:pPr>
              <w:jc w:val="center"/>
              <w:rPr>
                <w:i/>
              </w:rPr>
            </w:pPr>
            <w:r w:rsidRPr="00817511">
              <w:rPr>
                <w:i/>
              </w:rPr>
              <w:t>IT</w:t>
            </w:r>
          </w:p>
        </w:tc>
      </w:tr>
      <w:tr w:rsidR="00520930" w:rsidTr="00520930">
        <w:tc>
          <w:tcPr>
            <w:tcW w:w="1558" w:type="dxa"/>
          </w:tcPr>
          <w:p w:rsidR="00520930" w:rsidRPr="00250F79" w:rsidRDefault="00520930" w:rsidP="00520930">
            <w:pPr>
              <w:jc w:val="center"/>
              <w:rPr>
                <w:b/>
              </w:rPr>
            </w:pPr>
            <w:r w:rsidRPr="00250F79">
              <w:rPr>
                <w:b/>
              </w:rPr>
              <w:t>Salary</w:t>
            </w:r>
          </w:p>
        </w:tc>
        <w:tc>
          <w:tcPr>
            <w:tcW w:w="1558" w:type="dxa"/>
          </w:tcPr>
          <w:p w:rsidR="00520930" w:rsidRPr="00817511" w:rsidRDefault="00520930" w:rsidP="00520930">
            <w:pPr>
              <w:jc w:val="center"/>
              <w:rPr>
                <w:i/>
              </w:rPr>
            </w:pPr>
            <w:r w:rsidRPr="00817511">
              <w:rPr>
                <w:i/>
              </w:rPr>
              <w:t>$3,000</w:t>
            </w:r>
          </w:p>
        </w:tc>
        <w:tc>
          <w:tcPr>
            <w:tcW w:w="1558" w:type="dxa"/>
          </w:tcPr>
          <w:p w:rsidR="00520930" w:rsidRPr="00817511" w:rsidRDefault="00520930" w:rsidP="00520930">
            <w:pPr>
              <w:jc w:val="center"/>
              <w:rPr>
                <w:i/>
              </w:rPr>
            </w:pPr>
            <w:r w:rsidRPr="00817511">
              <w:rPr>
                <w:i/>
              </w:rPr>
              <w:t>$4,000</w:t>
            </w:r>
          </w:p>
        </w:tc>
        <w:tc>
          <w:tcPr>
            <w:tcW w:w="1558" w:type="dxa"/>
          </w:tcPr>
          <w:p w:rsidR="00520930" w:rsidRPr="00817511" w:rsidRDefault="00520930" w:rsidP="00520930">
            <w:pPr>
              <w:jc w:val="center"/>
              <w:rPr>
                <w:i/>
              </w:rPr>
            </w:pPr>
            <w:r w:rsidRPr="00817511">
              <w:rPr>
                <w:i/>
              </w:rPr>
              <w:t>$6,000</w:t>
            </w:r>
          </w:p>
        </w:tc>
        <w:tc>
          <w:tcPr>
            <w:tcW w:w="1559" w:type="dxa"/>
          </w:tcPr>
          <w:p w:rsidR="00520930" w:rsidRPr="00E518CD" w:rsidRDefault="00520930" w:rsidP="00520930">
            <w:pPr>
              <w:jc w:val="center"/>
              <w:rPr>
                <w:i/>
              </w:rPr>
            </w:pPr>
            <w:r w:rsidRPr="00E518CD">
              <w:rPr>
                <w:i/>
              </w:rPr>
              <w:t>$2,000</w:t>
            </w:r>
          </w:p>
        </w:tc>
        <w:tc>
          <w:tcPr>
            <w:tcW w:w="1559" w:type="dxa"/>
          </w:tcPr>
          <w:p w:rsidR="00520930" w:rsidRPr="00817511" w:rsidRDefault="00520930" w:rsidP="00520930">
            <w:pPr>
              <w:jc w:val="center"/>
              <w:rPr>
                <w:i/>
              </w:rPr>
            </w:pPr>
            <w:r w:rsidRPr="00817511">
              <w:rPr>
                <w:i/>
              </w:rPr>
              <w:t>$5,000</w:t>
            </w:r>
          </w:p>
        </w:tc>
      </w:tr>
      <w:tr w:rsidR="00520930" w:rsidTr="00520930">
        <w:tc>
          <w:tcPr>
            <w:tcW w:w="1558" w:type="dxa"/>
          </w:tcPr>
          <w:p w:rsidR="00520930" w:rsidRPr="00250F79" w:rsidRDefault="00520930" w:rsidP="00520930">
            <w:pPr>
              <w:tabs>
                <w:tab w:val="left" w:pos="1020"/>
              </w:tabs>
              <w:jc w:val="center"/>
              <w:rPr>
                <w:b/>
              </w:rPr>
            </w:pPr>
            <w:r w:rsidRPr="00250F79">
              <w:rPr>
                <w:b/>
              </w:rPr>
              <w:t>Age</w:t>
            </w:r>
          </w:p>
        </w:tc>
        <w:tc>
          <w:tcPr>
            <w:tcW w:w="1558" w:type="dxa"/>
          </w:tcPr>
          <w:p w:rsidR="00520930" w:rsidRPr="00E518CD" w:rsidRDefault="00520930" w:rsidP="00520930">
            <w:pPr>
              <w:jc w:val="center"/>
              <w:rPr>
                <w:i/>
              </w:rPr>
            </w:pPr>
            <w:r w:rsidRPr="00E518CD">
              <w:rPr>
                <w:i/>
              </w:rPr>
              <w:t>46</w:t>
            </w:r>
          </w:p>
        </w:tc>
        <w:tc>
          <w:tcPr>
            <w:tcW w:w="1558" w:type="dxa"/>
          </w:tcPr>
          <w:p w:rsidR="00520930" w:rsidRPr="00E518CD" w:rsidRDefault="00520930" w:rsidP="00520930">
            <w:pPr>
              <w:jc w:val="center"/>
              <w:rPr>
                <w:i/>
              </w:rPr>
            </w:pPr>
            <w:r w:rsidRPr="00E518CD">
              <w:rPr>
                <w:i/>
              </w:rPr>
              <w:t>40</w:t>
            </w:r>
          </w:p>
        </w:tc>
        <w:tc>
          <w:tcPr>
            <w:tcW w:w="1558" w:type="dxa"/>
          </w:tcPr>
          <w:p w:rsidR="00520930" w:rsidRPr="00E518CD" w:rsidRDefault="00520930" w:rsidP="00520930">
            <w:pPr>
              <w:jc w:val="center"/>
              <w:rPr>
                <w:i/>
              </w:rPr>
            </w:pPr>
            <w:r w:rsidRPr="00E518CD">
              <w:rPr>
                <w:i/>
              </w:rPr>
              <w:t>55</w:t>
            </w:r>
          </w:p>
        </w:tc>
        <w:tc>
          <w:tcPr>
            <w:tcW w:w="1559" w:type="dxa"/>
          </w:tcPr>
          <w:p w:rsidR="00520930" w:rsidRPr="00E518CD" w:rsidRDefault="00520930" w:rsidP="00520930">
            <w:pPr>
              <w:jc w:val="center"/>
              <w:rPr>
                <w:i/>
              </w:rPr>
            </w:pPr>
            <w:r w:rsidRPr="00E518CD">
              <w:rPr>
                <w:i/>
              </w:rPr>
              <w:t>51</w:t>
            </w:r>
          </w:p>
        </w:tc>
        <w:tc>
          <w:tcPr>
            <w:tcW w:w="1559" w:type="dxa"/>
          </w:tcPr>
          <w:p w:rsidR="00520930" w:rsidRPr="00F96698" w:rsidRDefault="00520930" w:rsidP="00520930">
            <w:pPr>
              <w:jc w:val="center"/>
              <w:rPr>
                <w:i/>
              </w:rPr>
            </w:pPr>
            <w:r w:rsidRPr="00F96698">
              <w:rPr>
                <w:i/>
              </w:rPr>
              <w:t>34</w:t>
            </w:r>
          </w:p>
        </w:tc>
      </w:tr>
      <w:tr w:rsidR="00520930" w:rsidTr="00520930">
        <w:tc>
          <w:tcPr>
            <w:tcW w:w="1558" w:type="dxa"/>
          </w:tcPr>
          <w:p w:rsidR="00520930" w:rsidRPr="00250F79" w:rsidRDefault="00520930" w:rsidP="00520930">
            <w:pPr>
              <w:jc w:val="center"/>
              <w:rPr>
                <w:b/>
              </w:rPr>
            </w:pPr>
            <w:r w:rsidRPr="00250F79">
              <w:rPr>
                <w:b/>
              </w:rPr>
              <w:t>Vaca</w:t>
            </w:r>
            <w:r>
              <w:rPr>
                <w:b/>
              </w:rPr>
              <w:t>tion</w:t>
            </w:r>
          </w:p>
        </w:tc>
        <w:tc>
          <w:tcPr>
            <w:tcW w:w="1558" w:type="dxa"/>
          </w:tcPr>
          <w:p w:rsidR="00520930" w:rsidRPr="00817511" w:rsidRDefault="00520930" w:rsidP="00520930">
            <w:pPr>
              <w:jc w:val="center"/>
              <w:rPr>
                <w:i/>
              </w:rPr>
            </w:pPr>
            <w:r w:rsidRPr="00817511">
              <w:rPr>
                <w:i/>
              </w:rPr>
              <w:t>June</w:t>
            </w:r>
          </w:p>
        </w:tc>
        <w:tc>
          <w:tcPr>
            <w:tcW w:w="1558" w:type="dxa"/>
          </w:tcPr>
          <w:p w:rsidR="00520930" w:rsidRPr="00817511" w:rsidRDefault="00520930" w:rsidP="00520930">
            <w:pPr>
              <w:jc w:val="center"/>
              <w:rPr>
                <w:i/>
              </w:rPr>
            </w:pPr>
            <w:r w:rsidRPr="00817511">
              <w:rPr>
                <w:i/>
              </w:rPr>
              <w:t>December</w:t>
            </w:r>
          </w:p>
        </w:tc>
        <w:tc>
          <w:tcPr>
            <w:tcW w:w="1558" w:type="dxa"/>
          </w:tcPr>
          <w:p w:rsidR="00520930" w:rsidRPr="00817511" w:rsidRDefault="00520930" w:rsidP="00520930">
            <w:pPr>
              <w:jc w:val="center"/>
              <w:rPr>
                <w:i/>
              </w:rPr>
            </w:pPr>
            <w:r w:rsidRPr="00817511">
              <w:rPr>
                <w:i/>
              </w:rPr>
              <w:t>January</w:t>
            </w:r>
          </w:p>
        </w:tc>
        <w:tc>
          <w:tcPr>
            <w:tcW w:w="1559" w:type="dxa"/>
          </w:tcPr>
          <w:p w:rsidR="00520930" w:rsidRPr="00F96698" w:rsidRDefault="00520930" w:rsidP="00520930">
            <w:pPr>
              <w:tabs>
                <w:tab w:val="left" w:pos="1284"/>
              </w:tabs>
              <w:jc w:val="center"/>
              <w:rPr>
                <w:i/>
              </w:rPr>
            </w:pPr>
            <w:r w:rsidRPr="00F96698">
              <w:rPr>
                <w:i/>
              </w:rPr>
              <w:t>August</w:t>
            </w:r>
          </w:p>
        </w:tc>
        <w:tc>
          <w:tcPr>
            <w:tcW w:w="1559" w:type="dxa"/>
          </w:tcPr>
          <w:p w:rsidR="00520930" w:rsidRPr="00817511" w:rsidRDefault="00520930" w:rsidP="00520930">
            <w:pPr>
              <w:jc w:val="center"/>
              <w:rPr>
                <w:i/>
              </w:rPr>
            </w:pPr>
            <w:r w:rsidRPr="00817511">
              <w:rPr>
                <w:i/>
              </w:rPr>
              <w:t>March</w:t>
            </w:r>
          </w:p>
        </w:tc>
      </w:tr>
      <w:tr w:rsidR="00520930" w:rsidTr="00520930">
        <w:tc>
          <w:tcPr>
            <w:tcW w:w="1558" w:type="dxa"/>
          </w:tcPr>
          <w:p w:rsidR="00520930" w:rsidRDefault="00520930" w:rsidP="00520930">
            <w:pPr>
              <w:jc w:val="center"/>
            </w:pPr>
            <w:r>
              <w:rPr>
                <w:b/>
              </w:rPr>
              <w:t>Chair Color</w:t>
            </w:r>
          </w:p>
        </w:tc>
        <w:tc>
          <w:tcPr>
            <w:tcW w:w="1558" w:type="dxa"/>
          </w:tcPr>
          <w:p w:rsidR="00520930" w:rsidRPr="00817511" w:rsidRDefault="00520930" w:rsidP="00520930">
            <w:pPr>
              <w:jc w:val="center"/>
              <w:rPr>
                <w:i/>
              </w:rPr>
            </w:pPr>
            <w:r w:rsidRPr="00817511">
              <w:rPr>
                <w:i/>
              </w:rPr>
              <w:t>Red</w:t>
            </w:r>
          </w:p>
        </w:tc>
        <w:tc>
          <w:tcPr>
            <w:tcW w:w="1558" w:type="dxa"/>
          </w:tcPr>
          <w:p w:rsidR="00520930" w:rsidRPr="00817511" w:rsidRDefault="00520930" w:rsidP="00520930">
            <w:pPr>
              <w:jc w:val="center"/>
              <w:rPr>
                <w:i/>
              </w:rPr>
            </w:pPr>
            <w:r w:rsidRPr="00817511">
              <w:rPr>
                <w:i/>
              </w:rPr>
              <w:t>Black</w:t>
            </w:r>
          </w:p>
        </w:tc>
        <w:tc>
          <w:tcPr>
            <w:tcW w:w="1558" w:type="dxa"/>
          </w:tcPr>
          <w:p w:rsidR="00520930" w:rsidRPr="00E518CD" w:rsidRDefault="00520930" w:rsidP="00520930">
            <w:pPr>
              <w:jc w:val="center"/>
              <w:rPr>
                <w:i/>
              </w:rPr>
            </w:pPr>
            <w:r w:rsidRPr="00E518CD">
              <w:rPr>
                <w:i/>
              </w:rPr>
              <w:t>Blue</w:t>
            </w:r>
          </w:p>
        </w:tc>
        <w:tc>
          <w:tcPr>
            <w:tcW w:w="1559" w:type="dxa"/>
          </w:tcPr>
          <w:p w:rsidR="00520930" w:rsidRPr="00817511" w:rsidRDefault="00520930" w:rsidP="00520930">
            <w:pPr>
              <w:jc w:val="center"/>
              <w:rPr>
                <w:i/>
              </w:rPr>
            </w:pPr>
            <w:r w:rsidRPr="00817511">
              <w:rPr>
                <w:i/>
              </w:rPr>
              <w:t>Green</w:t>
            </w:r>
          </w:p>
        </w:tc>
        <w:tc>
          <w:tcPr>
            <w:tcW w:w="1559" w:type="dxa"/>
          </w:tcPr>
          <w:p w:rsidR="00520930" w:rsidRPr="00E518CD" w:rsidRDefault="00520930" w:rsidP="00520930">
            <w:pPr>
              <w:jc w:val="center"/>
              <w:rPr>
                <w:i/>
              </w:rPr>
            </w:pPr>
            <w:r w:rsidRPr="00E518CD">
              <w:rPr>
                <w:i/>
              </w:rPr>
              <w:t>Yellow</w:t>
            </w:r>
          </w:p>
        </w:tc>
      </w:tr>
    </w:tbl>
    <w:p w:rsidR="00520930" w:rsidRPr="00520930" w:rsidRDefault="00520930" w:rsidP="00520930">
      <w:pPr>
        <w:jc w:val="center"/>
        <w:rPr>
          <w:sz w:val="32"/>
          <w:szCs w:val="32"/>
        </w:rPr>
      </w:pPr>
    </w:p>
    <w:sectPr w:rsidR="00520930" w:rsidRPr="00520930" w:rsidSect="0052093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D2CBC"/>
    <w:multiLevelType w:val="hybridMultilevel"/>
    <w:tmpl w:val="A82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4009B"/>
    <w:multiLevelType w:val="hybridMultilevel"/>
    <w:tmpl w:val="98B85380"/>
    <w:lvl w:ilvl="0" w:tplc="81622F5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25820"/>
    <w:multiLevelType w:val="hybridMultilevel"/>
    <w:tmpl w:val="1E2A71D8"/>
    <w:lvl w:ilvl="0" w:tplc="81622F5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E6062"/>
    <w:multiLevelType w:val="hybridMultilevel"/>
    <w:tmpl w:val="D8E8F630"/>
    <w:lvl w:ilvl="0" w:tplc="81622F5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F79"/>
    <w:rsid w:val="00250F79"/>
    <w:rsid w:val="00520930"/>
    <w:rsid w:val="00817511"/>
    <w:rsid w:val="009F45A1"/>
    <w:rsid w:val="00A1550B"/>
    <w:rsid w:val="00CA56F4"/>
    <w:rsid w:val="00D44F39"/>
    <w:rsid w:val="00E518CD"/>
    <w:rsid w:val="00F9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F8E3"/>
  <w15:chartTrackingRefBased/>
  <w15:docId w15:val="{E06238CD-7163-49A5-B4F1-E0115290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209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52093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093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F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B5995104264A6893C432FD80873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0772B-53AC-4BF4-9548-6DFA7A12CF6D}"/>
      </w:docPartPr>
      <w:docPartBody>
        <w:p w:rsidR="00000000" w:rsidRDefault="009D7260" w:rsidP="009D7260">
          <w:pPr>
            <w:pStyle w:val="05B5995104264A6893C432FD80873130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4DFA04BE1F34009996E401563313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8E95E-807B-49D8-AC92-D9CA567A5102}"/>
      </w:docPartPr>
      <w:docPartBody>
        <w:p w:rsidR="00000000" w:rsidRDefault="009D7260" w:rsidP="009D7260">
          <w:pPr>
            <w:pStyle w:val="44DFA04BE1F34009996E401563313B9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E59A1249DC4E8587CC3049541D0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DA5CF-FE12-4514-A362-7C81868B574A}"/>
      </w:docPartPr>
      <w:docPartBody>
        <w:p w:rsidR="00000000" w:rsidRDefault="009D7260" w:rsidP="009D7260">
          <w:pPr>
            <w:pStyle w:val="C7E59A1249DC4E8587CC3049541D0523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B5017AB9DDD4D39B3989712AAAE1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FD2CC-5E1D-4E07-845A-0410732A80BF}"/>
      </w:docPartPr>
      <w:docPartBody>
        <w:p w:rsidR="00000000" w:rsidRDefault="009D7260" w:rsidP="009D7260">
          <w:pPr>
            <w:pStyle w:val="BB5017AB9DDD4D39B3989712AAAE1C09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4BAB8C2242C4F36B8916F3DC772E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7C430-A602-4904-BED3-E568B8AFF28D}"/>
      </w:docPartPr>
      <w:docPartBody>
        <w:p w:rsidR="00000000" w:rsidRDefault="009D7260" w:rsidP="009D7260">
          <w:pPr>
            <w:pStyle w:val="D4BAB8C2242C4F36B8916F3DC772E992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B9"/>
    <w:rsid w:val="005848B9"/>
    <w:rsid w:val="009D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6542ACF838483E9BA798176F31D30E">
    <w:name w:val="F56542ACF838483E9BA798176F31D30E"/>
    <w:rsid w:val="005848B9"/>
  </w:style>
  <w:style w:type="paragraph" w:customStyle="1" w:styleId="3A138F64A97145ED89803264479B0C22">
    <w:name w:val="3A138F64A97145ED89803264479B0C22"/>
    <w:rsid w:val="005848B9"/>
  </w:style>
  <w:style w:type="paragraph" w:customStyle="1" w:styleId="EAF4557B1F5141F7AE14B8437A930C31">
    <w:name w:val="EAF4557B1F5141F7AE14B8437A930C31"/>
    <w:rsid w:val="005848B9"/>
  </w:style>
  <w:style w:type="paragraph" w:customStyle="1" w:styleId="E079938A11CB43B298E26F07ACB68F88">
    <w:name w:val="E079938A11CB43B298E26F07ACB68F88"/>
    <w:rsid w:val="005848B9"/>
  </w:style>
  <w:style w:type="paragraph" w:customStyle="1" w:styleId="13523EC1FA424F2B98720A01C7E3F68E">
    <w:name w:val="13523EC1FA424F2B98720A01C7E3F68E"/>
    <w:rsid w:val="005848B9"/>
  </w:style>
  <w:style w:type="paragraph" w:customStyle="1" w:styleId="05B5995104264A6893C432FD80873130">
    <w:name w:val="05B5995104264A6893C432FD80873130"/>
    <w:rsid w:val="009D7260"/>
  </w:style>
  <w:style w:type="paragraph" w:customStyle="1" w:styleId="44DFA04BE1F34009996E401563313B9E">
    <w:name w:val="44DFA04BE1F34009996E401563313B9E"/>
    <w:rsid w:val="009D7260"/>
  </w:style>
  <w:style w:type="paragraph" w:customStyle="1" w:styleId="C7E59A1249DC4E8587CC3049541D0523">
    <w:name w:val="C7E59A1249DC4E8587CC3049541D0523"/>
    <w:rsid w:val="009D7260"/>
  </w:style>
  <w:style w:type="paragraph" w:customStyle="1" w:styleId="BB5017AB9DDD4D39B3989712AAAE1C09">
    <w:name w:val="BB5017AB9DDD4D39B3989712AAAE1C09"/>
    <w:rsid w:val="009D7260"/>
  </w:style>
  <w:style w:type="paragraph" w:customStyle="1" w:styleId="D4BAB8C2242C4F36B8916F3DC772E992">
    <w:name w:val="D4BAB8C2242C4F36B8916F3DC772E992"/>
    <w:rsid w:val="009D72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EE919765</Template>
  <TotalTime>135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Logic Puzzle Project</vt:lpstr>
    </vt:vector>
  </TitlesOfParts>
  <Company>MATH-2305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Puzzle Project</dc:title>
  <dc:subject>Bosses Seating Arrangement</dc:subject>
  <dc:creator>Nathan Clayton, Nathan Sanchez, Hudson Sweet</dc:creator>
  <cp:keywords/>
  <dc:description/>
  <cp:lastModifiedBy>Clayton, Nathaniel (3344)</cp:lastModifiedBy>
  <cp:revision>2</cp:revision>
  <cp:lastPrinted>2018-02-19T18:16:00Z</cp:lastPrinted>
  <dcterms:created xsi:type="dcterms:W3CDTF">2018-02-18T17:11:00Z</dcterms:created>
  <dcterms:modified xsi:type="dcterms:W3CDTF">2018-02-19T18:17:00Z</dcterms:modified>
</cp:coreProperties>
</file>