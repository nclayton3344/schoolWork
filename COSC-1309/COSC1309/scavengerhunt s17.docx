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2D4" w:rsidRDefault="00556F73" w:rsidP="002C57C5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476250</wp:posOffset>
                </wp:positionV>
                <wp:extent cx="6915150" cy="23431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2343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5.25pt;margin-top:37.5pt;width:544.5pt;height:18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" filled="f" strokecolor="black [3200]" strokeweight="2pt"/>
            </w:pict>
          </mc:Fallback>
        </mc:AlternateContent>
      </w:r>
      <w:r w:rsidR="000D7ECA">
        <w:rPr>
          <w:rFonts w:ascii="Arial" w:hAnsi="Arial" w:cs="Arial"/>
          <w:b/>
          <w:i/>
        </w:rPr>
        <w:t>Internet</w:t>
      </w:r>
      <w:r w:rsidR="00623CC7" w:rsidRPr="00623CC7">
        <w:rPr>
          <w:rFonts w:ascii="Arial" w:hAnsi="Arial" w:cs="Arial"/>
          <w:b/>
          <w:i/>
        </w:rPr>
        <w:t xml:space="preserve"> Scavenger Hunt – Group Project</w:t>
      </w:r>
      <w:r w:rsidR="00623CC7" w:rsidRPr="00623CC7">
        <w:rPr>
          <w:rFonts w:ascii="Arial" w:hAnsi="Arial" w:cs="Arial"/>
          <w:b/>
          <w:i/>
        </w:rPr>
        <w:br/>
      </w:r>
      <w:r w:rsidR="000D7ECA">
        <w:rPr>
          <w:rFonts w:ascii="Arial" w:hAnsi="Arial" w:cs="Arial"/>
          <w:b/>
          <w:i/>
        </w:rPr>
        <w:t xml:space="preserve">COSC1309 </w:t>
      </w:r>
      <w:r w:rsidR="00D65B78">
        <w:rPr>
          <w:rFonts w:ascii="Arial" w:hAnsi="Arial" w:cs="Arial"/>
          <w:b/>
          <w:i/>
        </w:rPr>
        <w:t>Spring 2017</w:t>
      </w:r>
    </w:p>
    <w:p w:rsidR="0092419C" w:rsidRPr="00556F73" w:rsidRDefault="0092419C" w:rsidP="00556F73">
      <w:pPr>
        <w:rPr>
          <w:rFonts w:ascii="Arial" w:hAnsi="Arial" w:cs="Arial"/>
          <w:b/>
          <w:i/>
        </w:rPr>
      </w:pPr>
      <w:r w:rsidRPr="00556F73">
        <w:rPr>
          <w:rFonts w:ascii="Arial" w:hAnsi="Arial" w:cs="Arial"/>
          <w:b/>
          <w:i/>
        </w:rPr>
        <w:t>Instructions:</w:t>
      </w:r>
    </w:p>
    <w:p w:rsidR="0092419C" w:rsidRPr="00556F73" w:rsidRDefault="0092419C" w:rsidP="00556F73">
      <w:pPr>
        <w:rPr>
          <w:rFonts w:ascii="Arial" w:hAnsi="Arial" w:cs="Arial"/>
          <w:sz w:val="20"/>
          <w:szCs w:val="20"/>
        </w:rPr>
      </w:pPr>
      <w:r w:rsidRPr="00556F73">
        <w:rPr>
          <w:rFonts w:ascii="Arial" w:hAnsi="Arial" w:cs="Arial"/>
          <w:sz w:val="20"/>
          <w:szCs w:val="20"/>
        </w:rPr>
        <w:t>Each team will submit ONE report to be graded. Every member of the team should have his/her own copy of the report when you leave class today, even if everything is not finished. Only those team members who participated in finding the information will earn a grade. Begin your repo</w:t>
      </w:r>
      <w:r w:rsidR="00556F73" w:rsidRPr="00556F73">
        <w:rPr>
          <w:rFonts w:ascii="Arial" w:hAnsi="Arial" w:cs="Arial"/>
          <w:sz w:val="20"/>
          <w:szCs w:val="20"/>
        </w:rPr>
        <w:t>rt with a cover page that gives:</w:t>
      </w:r>
    </w:p>
    <w:p w:rsidR="00556F73" w:rsidRPr="00556F73" w:rsidRDefault="00556F73" w:rsidP="00556F7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56F73">
        <w:rPr>
          <w:rFonts w:ascii="Arial" w:hAnsi="Arial" w:cs="Arial"/>
          <w:sz w:val="20"/>
          <w:szCs w:val="20"/>
        </w:rPr>
        <w:t>Title</w:t>
      </w:r>
    </w:p>
    <w:p w:rsidR="00556F73" w:rsidRPr="00556F73" w:rsidRDefault="00556F73" w:rsidP="00556F7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56F73">
        <w:rPr>
          <w:rFonts w:ascii="Arial" w:hAnsi="Arial" w:cs="Arial"/>
          <w:sz w:val="20"/>
          <w:szCs w:val="20"/>
        </w:rPr>
        <w:t>name of each team member</w:t>
      </w:r>
    </w:p>
    <w:p w:rsidR="00556F73" w:rsidRPr="00556F73" w:rsidRDefault="00556F73" w:rsidP="00556F7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56F73">
        <w:rPr>
          <w:rFonts w:ascii="Arial" w:hAnsi="Arial" w:cs="Arial"/>
          <w:sz w:val="20"/>
          <w:szCs w:val="20"/>
        </w:rPr>
        <w:t>date submitted</w:t>
      </w:r>
    </w:p>
    <w:p w:rsidR="00556F73" w:rsidRPr="00556F73" w:rsidRDefault="00556F73" w:rsidP="00556F7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56F73">
        <w:rPr>
          <w:rFonts w:ascii="Arial" w:hAnsi="Arial" w:cs="Arial"/>
          <w:sz w:val="20"/>
          <w:szCs w:val="20"/>
        </w:rPr>
        <w:t>class and section number</w:t>
      </w:r>
    </w:p>
    <w:p w:rsidR="00556F73" w:rsidRPr="00556F73" w:rsidRDefault="00556F73" w:rsidP="00556F73">
      <w:pPr>
        <w:rPr>
          <w:rFonts w:ascii="Arial" w:hAnsi="Arial" w:cs="Arial"/>
          <w:sz w:val="20"/>
          <w:szCs w:val="20"/>
        </w:rPr>
      </w:pPr>
      <w:r w:rsidRPr="00556F73">
        <w:rPr>
          <w:rFonts w:ascii="Arial" w:hAnsi="Arial" w:cs="Arial"/>
          <w:sz w:val="20"/>
          <w:szCs w:val="20"/>
        </w:rPr>
        <w:t>Reports will be graded on completeness, correctness of answers, and formatting of the information.</w:t>
      </w:r>
      <w:r w:rsidR="00C807C9">
        <w:rPr>
          <w:rFonts w:ascii="Arial" w:hAnsi="Arial" w:cs="Arial"/>
          <w:sz w:val="20"/>
          <w:szCs w:val="20"/>
        </w:rPr>
        <w:t xml:space="preserve"> </w:t>
      </w:r>
      <w:r w:rsidR="00C807C9" w:rsidRPr="005216FB">
        <w:rPr>
          <w:rFonts w:ascii="Arial" w:hAnsi="Arial" w:cs="Arial"/>
          <w:b/>
          <w:i/>
          <w:sz w:val="20"/>
          <w:szCs w:val="20"/>
        </w:rPr>
        <w:t>Be sure to cite your sources.</w:t>
      </w:r>
      <w:r w:rsidR="00C807C9">
        <w:rPr>
          <w:rFonts w:ascii="Arial" w:hAnsi="Arial" w:cs="Arial"/>
          <w:sz w:val="20"/>
          <w:szCs w:val="20"/>
        </w:rPr>
        <w:t xml:space="preserve"> </w:t>
      </w:r>
      <w:r w:rsidRPr="00556F73">
        <w:rPr>
          <w:rFonts w:ascii="Arial" w:hAnsi="Arial" w:cs="Arial"/>
          <w:sz w:val="20"/>
          <w:szCs w:val="20"/>
        </w:rPr>
        <w:t xml:space="preserve"> Each individual will be responsible for knowing the answers on the first exam.</w:t>
      </w:r>
      <w:r w:rsidRPr="00556F73">
        <w:rPr>
          <w:rFonts w:ascii="Arial" w:hAnsi="Arial" w:cs="Arial"/>
          <w:sz w:val="20"/>
          <w:szCs w:val="20"/>
        </w:rPr>
        <w:br/>
      </w:r>
    </w:p>
    <w:p w:rsidR="00623CC7" w:rsidRPr="002C57C5" w:rsidRDefault="00623CC7" w:rsidP="00D062D4">
      <w:pPr>
        <w:rPr>
          <w:rFonts w:ascii="Arial" w:hAnsi="Arial" w:cs="Arial"/>
          <w:b/>
          <w:i/>
        </w:rPr>
      </w:pPr>
      <w:r w:rsidRPr="00623CC7">
        <w:rPr>
          <w:rFonts w:ascii="Arial" w:hAnsi="Arial" w:cs="Arial"/>
          <w:sz w:val="20"/>
          <w:szCs w:val="20"/>
        </w:rPr>
        <w:t>For each team member, fill in chart below:</w:t>
      </w:r>
    </w:p>
    <w:tbl>
      <w:tblPr>
        <w:tblW w:w="10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20" w:firstRow="1" w:lastRow="0" w:firstColumn="0" w:lastColumn="0" w:noHBand="1" w:noVBand="1"/>
      </w:tblPr>
      <w:tblGrid>
        <w:gridCol w:w="2718"/>
        <w:gridCol w:w="2610"/>
        <w:gridCol w:w="2880"/>
        <w:gridCol w:w="2610"/>
      </w:tblGrid>
      <w:tr w:rsidR="00623CC7" w:rsidRPr="002A6139" w:rsidTr="00CA5821">
        <w:trPr>
          <w:trHeight w:val="503"/>
        </w:trPr>
        <w:tc>
          <w:tcPr>
            <w:tcW w:w="2718" w:type="dxa"/>
            <w:shd w:val="clear" w:color="auto" w:fill="D9D9D9"/>
            <w:vAlign w:val="center"/>
          </w:tcPr>
          <w:p w:rsidR="00623CC7" w:rsidRPr="002A6139" w:rsidRDefault="00623CC7" w:rsidP="00C812E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A6139">
              <w:rPr>
                <w:rFonts w:ascii="Arial" w:hAnsi="Arial" w:cs="Arial"/>
                <w:sz w:val="20"/>
                <w:szCs w:val="20"/>
              </w:rPr>
              <w:t>Team member</w:t>
            </w:r>
            <w:r w:rsidR="00875686" w:rsidRPr="002A6139">
              <w:rPr>
                <w:rFonts w:ascii="Arial" w:hAnsi="Arial" w:cs="Arial"/>
                <w:sz w:val="20"/>
                <w:szCs w:val="20"/>
              </w:rPr>
              <w:t>’s full</w:t>
            </w:r>
            <w:r w:rsidRPr="002A6139">
              <w:rPr>
                <w:rFonts w:ascii="Arial" w:hAnsi="Arial" w:cs="Arial"/>
                <w:sz w:val="20"/>
                <w:szCs w:val="20"/>
              </w:rPr>
              <w:t xml:space="preserve"> name:</w:t>
            </w:r>
          </w:p>
        </w:tc>
        <w:tc>
          <w:tcPr>
            <w:tcW w:w="2610" w:type="dxa"/>
            <w:shd w:val="clear" w:color="auto" w:fill="auto"/>
          </w:tcPr>
          <w:p w:rsidR="00623CC7" w:rsidRPr="002A6139" w:rsidRDefault="00623CC7" w:rsidP="002A613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  <w:shd w:val="clear" w:color="auto" w:fill="auto"/>
          </w:tcPr>
          <w:p w:rsidR="00623CC7" w:rsidRPr="002A6139" w:rsidRDefault="00623CC7" w:rsidP="002A613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auto"/>
          </w:tcPr>
          <w:p w:rsidR="00623CC7" w:rsidRPr="002A6139" w:rsidRDefault="00623CC7" w:rsidP="002A6139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23CC7" w:rsidRPr="002A6139" w:rsidTr="00D062D4">
        <w:trPr>
          <w:trHeight w:val="530"/>
        </w:trPr>
        <w:tc>
          <w:tcPr>
            <w:tcW w:w="2718" w:type="dxa"/>
            <w:shd w:val="clear" w:color="auto" w:fill="D9D9D9"/>
          </w:tcPr>
          <w:p w:rsidR="00623CC7" w:rsidRPr="002A6139" w:rsidRDefault="00CA5821" w:rsidP="00BF3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 p</w:t>
            </w:r>
            <w:r w:rsidR="001622C4">
              <w:rPr>
                <w:rFonts w:ascii="Arial" w:hAnsi="Arial" w:cs="Arial"/>
                <w:sz w:val="20"/>
                <w:szCs w:val="20"/>
              </w:rPr>
              <w:t xml:space="preserve">icture </w:t>
            </w:r>
            <w:r w:rsidR="00BF31B4">
              <w:rPr>
                <w:rFonts w:ascii="Arial" w:hAnsi="Arial" w:cs="Arial"/>
                <w:sz w:val="20"/>
                <w:szCs w:val="20"/>
              </w:rPr>
              <w:t>(only one person in picture, please!)</w:t>
            </w:r>
          </w:p>
        </w:tc>
        <w:tc>
          <w:tcPr>
            <w:tcW w:w="2610" w:type="dxa"/>
          </w:tcPr>
          <w:p w:rsidR="00623CC7" w:rsidRPr="002A6139" w:rsidRDefault="00623CC7" w:rsidP="002A613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:rsidR="00623CC7" w:rsidRPr="002A6139" w:rsidRDefault="00623CC7" w:rsidP="002A613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623CC7" w:rsidRPr="002A6139" w:rsidRDefault="00623CC7" w:rsidP="002A6139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23CC7" w:rsidRPr="002A6139" w:rsidTr="00D062D4">
        <w:trPr>
          <w:trHeight w:val="548"/>
        </w:trPr>
        <w:tc>
          <w:tcPr>
            <w:tcW w:w="2718" w:type="dxa"/>
            <w:shd w:val="clear" w:color="auto" w:fill="D9D9D9"/>
          </w:tcPr>
          <w:p w:rsidR="00623CC7" w:rsidRPr="002A6139" w:rsidRDefault="005216FB" w:rsidP="00BF3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Your college major:</w:t>
            </w:r>
          </w:p>
        </w:tc>
        <w:tc>
          <w:tcPr>
            <w:tcW w:w="2610" w:type="dxa"/>
          </w:tcPr>
          <w:p w:rsidR="00623CC7" w:rsidRPr="002A6139" w:rsidRDefault="00623CC7" w:rsidP="002A613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:rsidR="00623CC7" w:rsidRPr="002A6139" w:rsidRDefault="00623CC7" w:rsidP="002A613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623CC7" w:rsidRPr="002A6139" w:rsidRDefault="00623CC7" w:rsidP="002A6139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623CC7" w:rsidRDefault="00623CC7" w:rsidP="00623CC7">
      <w:pPr>
        <w:pBdr>
          <w:bottom w:val="single" w:sz="18" w:space="1" w:color="auto"/>
        </w:pBdr>
        <w:rPr>
          <w:rFonts w:ascii="Arial" w:hAnsi="Arial" w:cs="Arial"/>
        </w:rPr>
      </w:pPr>
    </w:p>
    <w:p w:rsidR="00CA5821" w:rsidRDefault="00E52DBB" w:rsidP="002730E7">
      <w:pPr>
        <w:rPr>
          <w:rFonts w:ascii="Arial" w:hAnsi="Arial" w:cs="Arial"/>
          <w:sz w:val="20"/>
          <w:szCs w:val="20"/>
        </w:rPr>
      </w:pPr>
      <w:r w:rsidRPr="00E52DBB">
        <w:rPr>
          <w:rFonts w:ascii="Arial" w:hAnsi="Arial" w:cs="Arial"/>
          <w:sz w:val="20"/>
          <w:szCs w:val="20"/>
        </w:rPr>
        <w:t>Find out the following about the Python programming language:</w:t>
      </w:r>
    </w:p>
    <w:p w:rsidR="00E52DBB" w:rsidRDefault="00E52DBB" w:rsidP="00E52DB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Give a short description of the language.</w:t>
      </w:r>
    </w:p>
    <w:p w:rsidR="00E52DBB" w:rsidRDefault="00E52DBB" w:rsidP="00E52DB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Who created Python?</w:t>
      </w:r>
    </w:p>
    <w:p w:rsidR="00E52DBB" w:rsidRDefault="00E52DBB" w:rsidP="00E52DB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Explain how the language got its name.</w:t>
      </w:r>
    </w:p>
    <w:p w:rsidR="00E52DBB" w:rsidRPr="00E52DBB" w:rsidRDefault="00C807C9" w:rsidP="00E52DB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Is Python compiled or interpreted? Explain what this means.</w:t>
      </w:r>
    </w:p>
    <w:p w:rsidR="0092419C" w:rsidRDefault="0092419C" w:rsidP="0092419C">
      <w:pPr>
        <w:pBdr>
          <w:bottom w:val="single" w:sz="12" w:space="1" w:color="000000"/>
        </w:pBdr>
        <w:spacing w:after="0" w:line="240" w:lineRule="auto"/>
        <w:rPr>
          <w:rFonts w:ascii="Arial" w:hAnsi="Arial" w:cs="Arial"/>
          <w:sz w:val="20"/>
          <w:szCs w:val="20"/>
        </w:rPr>
      </w:pPr>
    </w:p>
    <w:p w:rsidR="0092419C" w:rsidRPr="0092419C" w:rsidRDefault="0092419C" w:rsidP="0092419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730E7" w:rsidRPr="002730E7" w:rsidRDefault="002730E7" w:rsidP="002730E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Find information about the standard calendar.</w:t>
      </w:r>
    </w:p>
    <w:p w:rsidR="0092419C" w:rsidRPr="0092419C" w:rsidRDefault="0092419C" w:rsidP="00250CB5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92419C">
        <w:rPr>
          <w:rFonts w:ascii="Arial" w:hAnsi="Arial" w:cs="Arial"/>
          <w:sz w:val="20"/>
          <w:szCs w:val="20"/>
        </w:rPr>
        <w:t>What is the name of the calendar that is internationally the most widely used civil calendar?</w:t>
      </w:r>
    </w:p>
    <w:p w:rsidR="0092419C" w:rsidRPr="0092419C" w:rsidRDefault="0092419C" w:rsidP="00250CB5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92419C">
        <w:rPr>
          <w:rFonts w:ascii="Arial" w:hAnsi="Arial" w:cs="Arial"/>
          <w:sz w:val="20"/>
          <w:szCs w:val="20"/>
        </w:rPr>
        <w:t>Give the year when it began to be used.</w:t>
      </w:r>
    </w:p>
    <w:p w:rsidR="0092419C" w:rsidRPr="0092419C" w:rsidRDefault="0092419C" w:rsidP="00250CB5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92419C">
        <w:rPr>
          <w:rFonts w:ascii="Arial" w:hAnsi="Arial" w:cs="Arial"/>
          <w:sz w:val="20"/>
          <w:szCs w:val="20"/>
        </w:rPr>
        <w:t>What is the name of the calendar that this calendar replaced?</w:t>
      </w:r>
    </w:p>
    <w:p w:rsidR="0092419C" w:rsidRDefault="0092419C" w:rsidP="00250CB5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556F73">
        <w:rPr>
          <w:rFonts w:ascii="Arial" w:hAnsi="Arial" w:cs="Arial"/>
          <w:sz w:val="20"/>
          <w:szCs w:val="20"/>
        </w:rPr>
        <w:t xml:space="preserve">Explain what a leap year is and how </w:t>
      </w:r>
      <w:r w:rsidR="00BF31B4">
        <w:rPr>
          <w:rFonts w:ascii="Arial" w:hAnsi="Arial" w:cs="Arial"/>
          <w:sz w:val="20"/>
          <w:szCs w:val="20"/>
        </w:rPr>
        <w:t>a year is determined to be a leap year</w:t>
      </w:r>
      <w:r w:rsidRPr="00556F73">
        <w:rPr>
          <w:rFonts w:ascii="Arial" w:hAnsi="Arial" w:cs="Arial"/>
          <w:sz w:val="20"/>
          <w:szCs w:val="20"/>
        </w:rPr>
        <w:t>. Be careful here; give the complete rules.</w:t>
      </w:r>
    </w:p>
    <w:p w:rsidR="00ED04AB" w:rsidRPr="00556F73" w:rsidRDefault="00ED04AB" w:rsidP="00250CB5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Identify the following as leap years or non-leap years: 2016, 201</w:t>
      </w:r>
      <w:r w:rsidR="00A605B4">
        <w:rPr>
          <w:rFonts w:ascii="Arial" w:hAnsi="Arial" w:cs="Arial"/>
          <w:sz w:val="20"/>
          <w:szCs w:val="20"/>
        </w:rPr>
        <w:t>8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, 2000, 1900, 2035, 2100.</w:t>
      </w:r>
    </w:p>
    <w:p w:rsidR="0092419C" w:rsidRDefault="0092419C" w:rsidP="00250CB5">
      <w:pPr>
        <w:pBdr>
          <w:bottom w:val="single" w:sz="12" w:space="1" w:color="000000"/>
        </w:pBdr>
        <w:spacing w:after="0" w:line="240" w:lineRule="auto"/>
        <w:rPr>
          <w:rFonts w:ascii="Arial" w:hAnsi="Arial" w:cs="Arial"/>
          <w:sz w:val="20"/>
          <w:szCs w:val="20"/>
        </w:rPr>
      </w:pPr>
    </w:p>
    <w:p w:rsidR="00CA5821" w:rsidRDefault="00CA5821" w:rsidP="0092419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24BB6" w:rsidRDefault="002730E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Find a good definition of what “computer science” means.</w:t>
      </w:r>
    </w:p>
    <w:p w:rsidR="002730E7" w:rsidRDefault="002730E7" w:rsidP="002730E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Give the definition and cite the source.</w:t>
      </w:r>
    </w:p>
    <w:p w:rsidR="002730E7" w:rsidRDefault="00D65B78" w:rsidP="002730E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 the names of some</w:t>
      </w:r>
      <w:r w:rsidR="002730E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computer science </w:t>
      </w:r>
      <w:r w:rsidR="002730E7">
        <w:rPr>
          <w:rFonts w:ascii="Arial" w:hAnsi="Arial" w:cs="Arial"/>
          <w:sz w:val="20"/>
          <w:szCs w:val="20"/>
        </w:rPr>
        <w:t>courses majors take</w:t>
      </w:r>
      <w:r>
        <w:rPr>
          <w:rFonts w:ascii="Arial" w:hAnsi="Arial" w:cs="Arial"/>
          <w:sz w:val="20"/>
          <w:szCs w:val="20"/>
        </w:rPr>
        <w:t xml:space="preserve"> in the junior and senior years.</w:t>
      </w:r>
    </w:p>
    <w:p w:rsidR="002730E7" w:rsidRPr="002730E7" w:rsidRDefault="002730E7" w:rsidP="002730E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kind of math courses do computer science majors take?</w:t>
      </w:r>
    </w:p>
    <w:p w:rsidR="004C2AC5" w:rsidRDefault="004C2AC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424BB6" w:rsidRDefault="00424BB6" w:rsidP="00266DB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Where </w:t>
      </w:r>
      <w:r w:rsidR="004A01E6">
        <w:rPr>
          <w:rFonts w:ascii="Arial" w:hAnsi="Arial" w:cs="Arial"/>
          <w:sz w:val="20"/>
          <w:szCs w:val="20"/>
        </w:rPr>
        <w:t>was</w:t>
      </w:r>
      <w:r>
        <w:rPr>
          <w:rFonts w:ascii="Arial" w:hAnsi="Arial" w:cs="Arial"/>
          <w:sz w:val="20"/>
          <w:szCs w:val="20"/>
        </w:rPr>
        <w:t xml:space="preserve"> </w:t>
      </w:r>
      <w:r w:rsidR="00BF0838">
        <w:rPr>
          <w:rFonts w:ascii="Arial" w:hAnsi="Arial" w:cs="Arial"/>
          <w:sz w:val="20"/>
          <w:szCs w:val="20"/>
        </w:rPr>
        <w:t>the following picture</w:t>
      </w:r>
      <w:r w:rsidR="004A01E6">
        <w:rPr>
          <w:rFonts w:ascii="Arial" w:hAnsi="Arial" w:cs="Arial"/>
          <w:sz w:val="20"/>
          <w:szCs w:val="20"/>
        </w:rPr>
        <w:t xml:space="preserve"> taken</w:t>
      </w:r>
      <w:r>
        <w:rPr>
          <w:rFonts w:ascii="Arial" w:hAnsi="Arial" w:cs="Arial"/>
          <w:sz w:val="20"/>
          <w:szCs w:val="20"/>
        </w:rPr>
        <w:t>? Give the country and the name of this area</w:t>
      </w:r>
      <w:r w:rsidR="001706B4">
        <w:rPr>
          <w:rFonts w:ascii="Arial" w:hAnsi="Arial" w:cs="Arial"/>
          <w:sz w:val="20"/>
          <w:szCs w:val="20"/>
        </w:rPr>
        <w:t xml:space="preserve">. </w:t>
      </w:r>
      <w:r w:rsidR="00BB6C10">
        <w:rPr>
          <w:rFonts w:ascii="Arial" w:hAnsi="Arial" w:cs="Arial"/>
          <w:sz w:val="20"/>
          <w:szCs w:val="20"/>
        </w:rPr>
        <w:t xml:space="preserve">When </w:t>
      </w:r>
      <w:r w:rsidR="004C2AC5">
        <w:rPr>
          <w:rFonts w:ascii="Arial" w:hAnsi="Arial" w:cs="Arial"/>
          <w:sz w:val="20"/>
          <w:szCs w:val="20"/>
        </w:rPr>
        <w:t>was the structure</w:t>
      </w:r>
      <w:r w:rsidR="00BB6C10">
        <w:rPr>
          <w:rFonts w:ascii="Arial" w:hAnsi="Arial" w:cs="Arial"/>
          <w:sz w:val="20"/>
          <w:szCs w:val="20"/>
        </w:rPr>
        <w:t xml:space="preserve"> built? </w:t>
      </w:r>
      <w:r w:rsidR="00404FAB">
        <w:rPr>
          <w:rFonts w:ascii="Arial" w:hAnsi="Arial" w:cs="Arial"/>
          <w:sz w:val="20"/>
          <w:szCs w:val="20"/>
        </w:rPr>
        <w:t xml:space="preserve">Include a map that shows where it is and gives a good perspective to a traveler. </w:t>
      </w:r>
      <w:r>
        <w:rPr>
          <w:rFonts w:ascii="Arial" w:hAnsi="Arial" w:cs="Arial"/>
          <w:sz w:val="20"/>
          <w:szCs w:val="20"/>
        </w:rPr>
        <w:t xml:space="preserve">Describe how you found </w:t>
      </w:r>
      <w:r w:rsidR="00BB6C10">
        <w:rPr>
          <w:rFonts w:ascii="Arial" w:hAnsi="Arial" w:cs="Arial"/>
          <w:sz w:val="20"/>
          <w:szCs w:val="20"/>
        </w:rPr>
        <w:t>these answers</w:t>
      </w:r>
      <w:r>
        <w:rPr>
          <w:rFonts w:ascii="Arial" w:hAnsi="Arial" w:cs="Arial"/>
          <w:sz w:val="20"/>
          <w:szCs w:val="20"/>
        </w:rPr>
        <w:t>.</w:t>
      </w:r>
      <w:r w:rsidR="00575A48"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6"/>
      </w:tblGrid>
      <w:tr w:rsidR="004A01E6" w:rsidTr="004A01E6">
        <w:tc>
          <w:tcPr>
            <w:tcW w:w="7398" w:type="dxa"/>
          </w:tcPr>
          <w:p w:rsidR="004A01E6" w:rsidRDefault="00D65B78" w:rsidP="004C2A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5067300" cy="3801069"/>
                  <wp:effectExtent l="0" t="0" r="0" b="9525"/>
                  <wp:docPr id="4" name="Picture 4" descr="\\southplainscollege.edu\facstaff\FacHome$\cyoung\My Documents\My Pictures\__2010 David SA\Sacred Valley\Where in the worl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\southplainscollege.edu\facstaff\FacHome$\cyoung\My Documents\My Pictures\__2010 David SA\Sacred Valley\Where in the worl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7300" cy="3801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4BB6" w:rsidRDefault="00424BB6" w:rsidP="00266DB0">
      <w:pPr>
        <w:rPr>
          <w:rFonts w:ascii="Arial" w:hAnsi="Arial" w:cs="Arial"/>
          <w:sz w:val="20"/>
          <w:szCs w:val="20"/>
        </w:rPr>
      </w:pPr>
    </w:p>
    <w:p w:rsidR="00424BB6" w:rsidRPr="00623CC7" w:rsidRDefault="00424BB6" w:rsidP="0092419C">
      <w:pPr>
        <w:pBdr>
          <w:bottom w:val="single" w:sz="12" w:space="1" w:color="000000"/>
        </w:pBdr>
        <w:rPr>
          <w:rFonts w:ascii="Arial" w:hAnsi="Arial" w:cs="Arial"/>
          <w:sz w:val="20"/>
          <w:szCs w:val="20"/>
        </w:rPr>
      </w:pPr>
    </w:p>
    <w:p w:rsidR="00DE5AEC" w:rsidRDefault="00DE5AEC" w:rsidP="0092419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45563" w:rsidRDefault="009455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Dr. Paul Farmer known for?</w:t>
      </w:r>
    </w:p>
    <w:p w:rsidR="004062C1" w:rsidRDefault="004062C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F1577" w:rsidRDefault="009455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organization did he create and what are the main countries served by this organization?</w:t>
      </w:r>
    </w:p>
    <w:p w:rsidR="004062C1" w:rsidRDefault="004062C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45563" w:rsidRDefault="009455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Find the name of the author who wrote a book about Dr. Farmer AND a book about the creation of </w:t>
      </w:r>
      <w:r>
        <w:t>a 32-bit superminicomputer around 1980. Give the title of both books and the company that produced the computer he wrote about.</w:t>
      </w:r>
    </w:p>
    <w:p w:rsidR="004062C1" w:rsidRDefault="004062C1" w:rsidP="004062C1">
      <w:pPr>
        <w:pBdr>
          <w:bottom w:val="single" w:sz="12" w:space="1" w:color="auto"/>
        </w:pBdr>
        <w:rPr>
          <w:rFonts w:ascii="Arial" w:hAnsi="Arial" w:cs="Arial"/>
          <w:sz w:val="20"/>
          <w:szCs w:val="20"/>
        </w:rPr>
      </w:pPr>
    </w:p>
    <w:p w:rsidR="00435C52" w:rsidRDefault="00575A48" w:rsidP="00435C5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Identify one of the first woman computer scientists who also held a high office in a branch of the armed services. Give her name, a picture, the position she held, the branch of the military, and a list of her major contributions to computer science.</w:t>
      </w:r>
    </w:p>
    <w:p w:rsidR="006C2C77" w:rsidRPr="00623CC7" w:rsidRDefault="006C2C77" w:rsidP="006C2C77">
      <w:pPr>
        <w:pBdr>
          <w:bottom w:val="single" w:sz="18" w:space="1" w:color="auto"/>
        </w:pBdr>
        <w:rPr>
          <w:rFonts w:ascii="Arial" w:hAnsi="Arial" w:cs="Arial"/>
          <w:sz w:val="20"/>
          <w:szCs w:val="20"/>
        </w:rPr>
      </w:pPr>
    </w:p>
    <w:p w:rsidR="008976A1" w:rsidRDefault="008976A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C2C77" w:rsidRDefault="004C2AC5" w:rsidP="008976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Describe</w:t>
      </w:r>
      <w:r w:rsidR="00C0767C">
        <w:rPr>
          <w:rFonts w:ascii="Arial" w:hAnsi="Arial" w:cs="Arial"/>
          <w:sz w:val="20"/>
          <w:szCs w:val="20"/>
        </w:rPr>
        <w:t xml:space="preserve"> how </w:t>
      </w:r>
      <w:r w:rsidR="006C2C77">
        <w:rPr>
          <w:rFonts w:ascii="Arial" w:hAnsi="Arial" w:cs="Arial"/>
          <w:sz w:val="20"/>
          <w:szCs w:val="20"/>
        </w:rPr>
        <w:t xml:space="preserve">George Boole </w:t>
      </w:r>
      <w:r w:rsidR="00C0767C">
        <w:rPr>
          <w:rFonts w:ascii="Arial" w:hAnsi="Arial" w:cs="Arial"/>
          <w:sz w:val="20"/>
          <w:szCs w:val="20"/>
        </w:rPr>
        <w:t>impacted the field of computer science.</w:t>
      </w:r>
      <w:r w:rsidR="006C2C77">
        <w:rPr>
          <w:rFonts w:ascii="Arial" w:hAnsi="Arial" w:cs="Arial"/>
          <w:sz w:val="20"/>
          <w:szCs w:val="20"/>
        </w:rPr>
        <w:t xml:space="preserve"> </w:t>
      </w:r>
      <w:r w:rsidR="00C0767C">
        <w:rPr>
          <w:rFonts w:ascii="Arial" w:hAnsi="Arial" w:cs="Arial"/>
          <w:sz w:val="20"/>
          <w:szCs w:val="20"/>
        </w:rPr>
        <w:t>G</w:t>
      </w:r>
      <w:r w:rsidR="006C2C77">
        <w:rPr>
          <w:rFonts w:ascii="Arial" w:hAnsi="Arial" w:cs="Arial"/>
          <w:sz w:val="20"/>
          <w:szCs w:val="20"/>
        </w:rPr>
        <w:t xml:space="preserve">ive </w:t>
      </w:r>
      <w:r w:rsidR="00C0767C">
        <w:rPr>
          <w:rFonts w:ascii="Arial" w:hAnsi="Arial" w:cs="Arial"/>
          <w:sz w:val="20"/>
          <w:szCs w:val="20"/>
        </w:rPr>
        <w:t xml:space="preserve">his </w:t>
      </w:r>
      <w:r w:rsidR="006C2C77">
        <w:rPr>
          <w:rFonts w:ascii="Arial" w:hAnsi="Arial" w:cs="Arial"/>
          <w:sz w:val="20"/>
          <w:szCs w:val="20"/>
        </w:rPr>
        <w:t>birth/death dates</w:t>
      </w:r>
      <w:r w:rsidR="00C0767C">
        <w:rPr>
          <w:rFonts w:ascii="Arial" w:hAnsi="Arial" w:cs="Arial"/>
          <w:sz w:val="20"/>
          <w:szCs w:val="20"/>
        </w:rPr>
        <w:t>.</w:t>
      </w:r>
    </w:p>
    <w:p w:rsidR="00C0767C" w:rsidRDefault="00D96F85" w:rsidP="008976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Describe how</w:t>
      </w:r>
      <w:r w:rsidR="00C0767C">
        <w:rPr>
          <w:rFonts w:ascii="Arial" w:hAnsi="Arial" w:cs="Arial"/>
          <w:sz w:val="20"/>
          <w:szCs w:val="20"/>
        </w:rPr>
        <w:t xml:space="preserve"> Claude Shannon </w:t>
      </w:r>
      <w:r>
        <w:rPr>
          <w:rFonts w:ascii="Arial" w:hAnsi="Arial" w:cs="Arial"/>
          <w:sz w:val="20"/>
          <w:szCs w:val="20"/>
        </w:rPr>
        <w:t>contributed to</w:t>
      </w:r>
      <w:r w:rsidR="00BF0838">
        <w:rPr>
          <w:rFonts w:ascii="Arial" w:hAnsi="Arial" w:cs="Arial"/>
          <w:sz w:val="20"/>
          <w:szCs w:val="20"/>
        </w:rPr>
        <w:t xml:space="preserve"> the digital revolution</w:t>
      </w:r>
      <w:r w:rsidR="00C0767C">
        <w:rPr>
          <w:rFonts w:ascii="Arial" w:hAnsi="Arial" w:cs="Arial"/>
          <w:sz w:val="20"/>
          <w:szCs w:val="20"/>
        </w:rPr>
        <w:t>. Give his birth/death dates.</w:t>
      </w:r>
      <w:r w:rsidR="00BF0838">
        <w:rPr>
          <w:rFonts w:ascii="Arial" w:hAnsi="Arial" w:cs="Arial"/>
          <w:sz w:val="20"/>
          <w:szCs w:val="20"/>
        </w:rPr>
        <w:t xml:space="preserve"> </w:t>
      </w:r>
      <w:r w:rsidR="00C75D63">
        <w:rPr>
          <w:rFonts w:ascii="Arial" w:hAnsi="Arial" w:cs="Arial"/>
          <w:sz w:val="20"/>
          <w:szCs w:val="20"/>
        </w:rPr>
        <w:t>Give a hobby of Shannon’s that he practiced when he was trying to solve a problem.</w:t>
      </w:r>
    </w:p>
    <w:p w:rsidR="008976A1" w:rsidRPr="00623CC7" w:rsidRDefault="00C0767C" w:rsidP="008976A1">
      <w:pPr>
        <w:pBdr>
          <w:bottom w:val="single" w:sz="18" w:space="1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the connection between these two men?</w:t>
      </w:r>
      <w:r w:rsidR="00D96F85">
        <w:rPr>
          <w:rFonts w:ascii="Arial" w:hAnsi="Arial" w:cs="Arial"/>
          <w:sz w:val="20"/>
          <w:szCs w:val="20"/>
        </w:rPr>
        <w:t xml:space="preserve"> </w:t>
      </w:r>
      <w:r w:rsidR="00556F73">
        <w:rPr>
          <w:rFonts w:ascii="Arial" w:hAnsi="Arial" w:cs="Arial"/>
          <w:sz w:val="20"/>
          <w:szCs w:val="20"/>
        </w:rPr>
        <w:br/>
      </w:r>
    </w:p>
    <w:p w:rsidR="008976A1" w:rsidRDefault="008976A1" w:rsidP="008976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266DB0" w:rsidRDefault="00266DB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Describe what is meant by a positional number system. Give an example that helps explain the concept.</w:t>
      </w:r>
    </w:p>
    <w:p w:rsidR="00266DB0" w:rsidRDefault="00266DB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66DB0" w:rsidRDefault="00266DB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Explain why the digit zero is so important in a positional number system.</w:t>
      </w:r>
      <w:r w:rsidR="004C2AC5">
        <w:rPr>
          <w:rFonts w:ascii="Arial" w:hAnsi="Arial" w:cs="Arial"/>
          <w:sz w:val="20"/>
          <w:szCs w:val="20"/>
        </w:rPr>
        <w:br/>
      </w:r>
    </w:p>
    <w:p w:rsidR="004C2AC5" w:rsidRDefault="004C2AC5" w:rsidP="004C2AC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Give an example of a number system</w:t>
      </w:r>
      <w:r w:rsidR="00AE3F68">
        <w:rPr>
          <w:rFonts w:ascii="Arial" w:hAnsi="Arial" w:cs="Arial"/>
          <w:sz w:val="20"/>
          <w:szCs w:val="20"/>
        </w:rPr>
        <w:t xml:space="preserve"> that you still see today</w:t>
      </w:r>
      <w:r>
        <w:rPr>
          <w:rFonts w:ascii="Arial" w:hAnsi="Arial" w:cs="Arial"/>
          <w:sz w:val="20"/>
          <w:szCs w:val="20"/>
        </w:rPr>
        <w:t xml:space="preserve"> that is NOT a positional number system.</w:t>
      </w:r>
      <w:r w:rsidR="00AE3F68">
        <w:rPr>
          <w:rFonts w:ascii="Arial" w:hAnsi="Arial" w:cs="Arial"/>
          <w:sz w:val="20"/>
          <w:szCs w:val="20"/>
        </w:rPr>
        <w:t xml:space="preserve"> Does this number system have a digit for zero? Why or why not?</w:t>
      </w:r>
    </w:p>
    <w:p w:rsidR="00266DB0" w:rsidRDefault="00266DB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66DB0" w:rsidRDefault="00266DB0" w:rsidP="00556F73">
      <w:pPr>
        <w:pBdr>
          <w:bottom w:val="single" w:sz="12" w:space="1" w:color="000000"/>
        </w:pBdr>
        <w:spacing w:after="0" w:line="240" w:lineRule="auto"/>
        <w:rPr>
          <w:rFonts w:ascii="Arial" w:hAnsi="Arial" w:cs="Arial"/>
          <w:sz w:val="20"/>
          <w:szCs w:val="20"/>
        </w:rPr>
      </w:pPr>
    </w:p>
    <w:p w:rsidR="007F0425" w:rsidRDefault="00556F73" w:rsidP="007F042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7F0425">
        <w:rPr>
          <w:rFonts w:ascii="Arial" w:hAnsi="Arial" w:cs="Arial"/>
          <w:sz w:val="20"/>
          <w:szCs w:val="20"/>
        </w:rPr>
        <w:t>Give the definition of acronym.</w:t>
      </w:r>
    </w:p>
    <w:p w:rsidR="007F0425" w:rsidRDefault="007F0425" w:rsidP="007F042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Give an example (not found on this page) of an acronym </w:t>
      </w:r>
      <w:r w:rsidR="00BF0838">
        <w:rPr>
          <w:rFonts w:ascii="Arial" w:hAnsi="Arial" w:cs="Arial"/>
          <w:sz w:val="20"/>
          <w:szCs w:val="20"/>
        </w:rPr>
        <w:t>you use frequently and its meaning</w:t>
      </w:r>
      <w:r>
        <w:rPr>
          <w:rFonts w:ascii="Arial" w:hAnsi="Arial" w:cs="Arial"/>
          <w:sz w:val="20"/>
          <w:szCs w:val="20"/>
        </w:rPr>
        <w:t>.</w:t>
      </w:r>
    </w:p>
    <w:p w:rsidR="007F0425" w:rsidRDefault="007F0425" w:rsidP="007F042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the computer world, what does the acronym RAM stand for?</w:t>
      </w:r>
    </w:p>
    <w:p w:rsidR="007F0425" w:rsidRDefault="007F0425" w:rsidP="007F042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does ROM stand for?</w:t>
      </w:r>
    </w:p>
    <w:p w:rsidR="007F0425" w:rsidRDefault="007F0425" w:rsidP="00556F73">
      <w:pPr>
        <w:pBdr>
          <w:bottom w:val="single" w:sz="12" w:space="1" w:color="000000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one of the two acronyms above to fill in the blank: When the program Microsoft Word is started, its machine language instructions are copied from the hard disk and loaded into _________.</w:t>
      </w:r>
      <w:r w:rsidR="00556F73">
        <w:rPr>
          <w:rFonts w:ascii="Arial" w:hAnsi="Arial" w:cs="Arial"/>
          <w:sz w:val="20"/>
          <w:szCs w:val="20"/>
        </w:rPr>
        <w:br/>
      </w:r>
    </w:p>
    <w:p w:rsidR="002C57C5" w:rsidRDefault="002C57C5" w:rsidP="002C57C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How many bits in a byte</w:t>
      </w:r>
      <w:r w:rsidRPr="00E27916">
        <w:rPr>
          <w:rFonts w:ascii="Arial" w:hAnsi="Arial" w:cs="Arial"/>
          <w:sz w:val="20"/>
          <w:szCs w:val="20"/>
        </w:rPr>
        <w:t>?</w:t>
      </w:r>
      <w:r w:rsidRPr="00E27916">
        <w:rPr>
          <w:rFonts w:ascii="Arial" w:hAnsi="Arial" w:cs="Arial"/>
          <w:b/>
          <w:sz w:val="24"/>
          <w:szCs w:val="24"/>
        </w:rPr>
        <w:t xml:space="preserve">  </w:t>
      </w:r>
    </w:p>
    <w:p w:rsidR="00DE5AEC" w:rsidRPr="00DE5AEC" w:rsidRDefault="00DE5AEC" w:rsidP="002C57C5">
      <w:pPr>
        <w:rPr>
          <w:rFonts w:ascii="Arial" w:hAnsi="Arial" w:cs="Arial"/>
          <w:sz w:val="20"/>
          <w:szCs w:val="20"/>
        </w:rPr>
      </w:pPr>
      <w:r w:rsidRPr="00DE5AEC">
        <w:rPr>
          <w:rFonts w:ascii="Arial" w:hAnsi="Arial" w:cs="Arial"/>
          <w:sz w:val="20"/>
          <w:szCs w:val="20"/>
        </w:rPr>
        <w:t>How many bytes in a Kbyte?</w:t>
      </w:r>
    </w:p>
    <w:p w:rsidR="00DE5AEC" w:rsidRPr="00DE5AEC" w:rsidRDefault="00DE5AEC" w:rsidP="002C57C5">
      <w:pPr>
        <w:rPr>
          <w:rFonts w:ascii="Arial" w:hAnsi="Arial" w:cs="Arial"/>
          <w:sz w:val="20"/>
          <w:szCs w:val="20"/>
        </w:rPr>
      </w:pPr>
      <w:r w:rsidRPr="00DE5AEC">
        <w:rPr>
          <w:rFonts w:ascii="Arial" w:hAnsi="Arial" w:cs="Arial"/>
          <w:sz w:val="20"/>
          <w:szCs w:val="20"/>
        </w:rPr>
        <w:t>How many Kbytes in a megabyte?</w:t>
      </w:r>
    </w:p>
    <w:p w:rsidR="00DE5AEC" w:rsidRPr="00DE5AEC" w:rsidRDefault="00DE5AEC" w:rsidP="002C57C5">
      <w:pPr>
        <w:rPr>
          <w:rFonts w:ascii="Arial" w:hAnsi="Arial" w:cs="Arial"/>
          <w:sz w:val="20"/>
          <w:szCs w:val="20"/>
        </w:rPr>
      </w:pPr>
      <w:r w:rsidRPr="00DE5AEC">
        <w:rPr>
          <w:rFonts w:ascii="Arial" w:hAnsi="Arial" w:cs="Arial"/>
          <w:sz w:val="20"/>
          <w:szCs w:val="20"/>
        </w:rPr>
        <w:t>How many megabytes in a gigabyte?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8"/>
        <w:gridCol w:w="2250"/>
        <w:gridCol w:w="1787"/>
        <w:gridCol w:w="3343"/>
      </w:tblGrid>
      <w:tr w:rsidR="002C57C5" w:rsidRPr="0023546F" w:rsidTr="00BF0838">
        <w:trPr>
          <w:trHeight w:val="1340"/>
        </w:trPr>
        <w:tc>
          <w:tcPr>
            <w:tcW w:w="1818" w:type="dxa"/>
            <w:shd w:val="clear" w:color="auto" w:fill="D9D9D9" w:themeFill="background1" w:themeFillShade="D9"/>
            <w:vAlign w:val="center"/>
          </w:tcPr>
          <w:p w:rsidR="002C57C5" w:rsidRPr="0023546F" w:rsidRDefault="002C57C5" w:rsidP="002C57C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Storage amounts</w:t>
            </w:r>
            <w:r w:rsidRPr="0023546F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2250" w:type="dxa"/>
            <w:tcBorders>
              <w:right w:val="single" w:sz="4" w:space="0" w:color="000000"/>
            </w:tcBorders>
            <w:shd w:val="clear" w:color="auto" w:fill="D9D9D9" w:themeFill="background1" w:themeFillShade="D9"/>
          </w:tcPr>
          <w:p w:rsidR="002C57C5" w:rsidRPr="0023546F" w:rsidRDefault="002C57C5" w:rsidP="002C57C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Approximate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  <w:t xml:space="preserve"> # of bytes:</w:t>
            </w:r>
          </w:p>
        </w:tc>
        <w:tc>
          <w:tcPr>
            <w:tcW w:w="17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C57C5" w:rsidRPr="006C2C77" w:rsidRDefault="002C57C5" w:rsidP="002B7B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343" w:type="dxa"/>
            <w:tcBorders>
              <w:left w:val="single" w:sz="4" w:space="0" w:color="000000"/>
            </w:tcBorders>
            <w:shd w:val="clear" w:color="auto" w:fill="D9D9D9" w:themeFill="background1" w:themeFillShade="D9"/>
          </w:tcPr>
          <w:p w:rsidR="002C57C5" w:rsidRDefault="00DC200B" w:rsidP="002B7B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Storage </w:t>
            </w:r>
            <w:r w:rsidR="002C57C5" w:rsidRPr="006C2C77">
              <w:rPr>
                <w:rFonts w:ascii="Arial" w:hAnsi="Arial" w:cs="Arial"/>
                <w:b/>
                <w:sz w:val="24"/>
                <w:szCs w:val="24"/>
              </w:rPr>
              <w:t xml:space="preserve">amounts </w:t>
            </w:r>
            <w:r>
              <w:rPr>
                <w:rFonts w:ascii="Arial" w:hAnsi="Arial" w:cs="Arial"/>
                <w:b/>
                <w:sz w:val="24"/>
                <w:szCs w:val="24"/>
              </w:rPr>
              <w:t>from leftmost column</w:t>
            </w:r>
            <w:r w:rsidR="00E52DBB">
              <w:rPr>
                <w:rFonts w:ascii="Arial" w:hAnsi="Arial" w:cs="Arial"/>
                <w:b/>
                <w:sz w:val="24"/>
                <w:szCs w:val="24"/>
              </w:rPr>
              <w:t xml:space="preserve"> listed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2C57C5" w:rsidRPr="006C2C77">
              <w:rPr>
                <w:rFonts w:ascii="Arial" w:hAnsi="Arial" w:cs="Arial"/>
                <w:b/>
                <w:sz w:val="24"/>
                <w:szCs w:val="24"/>
              </w:rPr>
              <w:t>in order</w:t>
            </w:r>
            <w:r w:rsidR="002C57C5">
              <w:rPr>
                <w:rFonts w:ascii="Arial" w:hAnsi="Arial" w:cs="Arial"/>
                <w:b/>
                <w:sz w:val="24"/>
                <w:szCs w:val="24"/>
              </w:rPr>
              <w:t xml:space="preserve"> from smallest to largest</w:t>
            </w:r>
            <w:r w:rsidR="002C57C5" w:rsidRPr="006C2C77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</w:tr>
      <w:tr w:rsidR="002C57C5" w:rsidRPr="0023546F" w:rsidTr="004917C8">
        <w:tc>
          <w:tcPr>
            <w:tcW w:w="1818" w:type="dxa"/>
            <w:shd w:val="clear" w:color="auto" w:fill="D9D9D9" w:themeFill="background1" w:themeFillShade="D9"/>
            <w:vAlign w:val="bottom"/>
          </w:tcPr>
          <w:p w:rsidR="002C57C5" w:rsidRPr="002C57C5" w:rsidRDefault="002C57C5" w:rsidP="004917C8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2C57C5">
              <w:rPr>
                <w:rFonts w:ascii="Arial" w:hAnsi="Arial" w:cs="Arial"/>
                <w:b/>
                <w:i/>
                <w:sz w:val="20"/>
                <w:szCs w:val="20"/>
              </w:rPr>
              <w:t>0.</w:t>
            </w:r>
            <w:r w:rsidR="00266DB0">
              <w:rPr>
                <w:rFonts w:ascii="Arial" w:hAnsi="Arial" w:cs="Arial"/>
                <w:b/>
                <w:i/>
                <w:sz w:val="20"/>
                <w:szCs w:val="20"/>
              </w:rPr>
              <w:t>8</w:t>
            </w:r>
            <w:r w:rsidRPr="002C57C5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GB</w:t>
            </w:r>
          </w:p>
        </w:tc>
        <w:tc>
          <w:tcPr>
            <w:tcW w:w="2250" w:type="dxa"/>
            <w:tcBorders>
              <w:right w:val="single" w:sz="4" w:space="0" w:color="000000"/>
            </w:tcBorders>
          </w:tcPr>
          <w:p w:rsidR="002C57C5" w:rsidRPr="0023546F" w:rsidRDefault="002C57C5" w:rsidP="002C57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C57C5" w:rsidRPr="00793F5D" w:rsidRDefault="002C57C5" w:rsidP="002B7B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343" w:type="dxa"/>
            <w:tcBorders>
              <w:left w:val="single" w:sz="4" w:space="0" w:color="000000"/>
            </w:tcBorders>
            <w:vAlign w:val="center"/>
          </w:tcPr>
          <w:p w:rsidR="002C57C5" w:rsidRPr="00793F5D" w:rsidRDefault="002C57C5" w:rsidP="002B7B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C57C5" w:rsidRPr="0023546F" w:rsidTr="004917C8">
        <w:tc>
          <w:tcPr>
            <w:tcW w:w="1818" w:type="dxa"/>
            <w:shd w:val="clear" w:color="auto" w:fill="D9D9D9" w:themeFill="background1" w:themeFillShade="D9"/>
            <w:vAlign w:val="bottom"/>
          </w:tcPr>
          <w:p w:rsidR="002C57C5" w:rsidRPr="002C57C5" w:rsidRDefault="00266DB0" w:rsidP="004917C8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2</w:t>
            </w:r>
            <w:r w:rsidR="002C57C5" w:rsidRPr="002C57C5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MB</w:t>
            </w:r>
          </w:p>
        </w:tc>
        <w:tc>
          <w:tcPr>
            <w:tcW w:w="2250" w:type="dxa"/>
            <w:tcBorders>
              <w:right w:val="single" w:sz="4" w:space="0" w:color="000000"/>
            </w:tcBorders>
          </w:tcPr>
          <w:p w:rsidR="002C57C5" w:rsidRPr="0023546F" w:rsidRDefault="002C57C5" w:rsidP="002C57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C57C5" w:rsidRPr="00793F5D" w:rsidRDefault="002C57C5" w:rsidP="002B7B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343" w:type="dxa"/>
            <w:tcBorders>
              <w:left w:val="single" w:sz="4" w:space="0" w:color="000000"/>
            </w:tcBorders>
            <w:vAlign w:val="center"/>
          </w:tcPr>
          <w:p w:rsidR="002C57C5" w:rsidRPr="00793F5D" w:rsidRDefault="002C57C5" w:rsidP="002B7B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C57C5" w:rsidRPr="0023546F" w:rsidTr="004917C8">
        <w:tc>
          <w:tcPr>
            <w:tcW w:w="1818" w:type="dxa"/>
            <w:shd w:val="clear" w:color="auto" w:fill="D9D9D9" w:themeFill="background1" w:themeFillShade="D9"/>
            <w:vAlign w:val="bottom"/>
          </w:tcPr>
          <w:p w:rsidR="002C57C5" w:rsidRPr="002C57C5" w:rsidRDefault="002C57C5" w:rsidP="004917C8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2C57C5">
              <w:rPr>
                <w:rFonts w:ascii="Arial" w:hAnsi="Arial" w:cs="Arial"/>
                <w:b/>
                <w:i/>
                <w:sz w:val="20"/>
                <w:szCs w:val="20"/>
              </w:rPr>
              <w:t>1 Kbyte</w:t>
            </w:r>
          </w:p>
        </w:tc>
        <w:tc>
          <w:tcPr>
            <w:tcW w:w="2250" w:type="dxa"/>
            <w:tcBorders>
              <w:right w:val="single" w:sz="4" w:space="0" w:color="000000"/>
            </w:tcBorders>
          </w:tcPr>
          <w:p w:rsidR="002C57C5" w:rsidRPr="0023546F" w:rsidRDefault="002C57C5" w:rsidP="002C57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C57C5" w:rsidRPr="00793F5D" w:rsidRDefault="002C57C5" w:rsidP="002B7B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343" w:type="dxa"/>
            <w:tcBorders>
              <w:left w:val="single" w:sz="4" w:space="0" w:color="000000"/>
            </w:tcBorders>
            <w:vAlign w:val="center"/>
          </w:tcPr>
          <w:p w:rsidR="002C57C5" w:rsidRPr="00793F5D" w:rsidRDefault="002C57C5" w:rsidP="002B7B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C57C5" w:rsidRPr="0023546F" w:rsidTr="004917C8">
        <w:tc>
          <w:tcPr>
            <w:tcW w:w="1818" w:type="dxa"/>
            <w:shd w:val="clear" w:color="auto" w:fill="D9D9D9" w:themeFill="background1" w:themeFillShade="D9"/>
            <w:vAlign w:val="bottom"/>
          </w:tcPr>
          <w:p w:rsidR="002C57C5" w:rsidRPr="002C57C5" w:rsidRDefault="002C57C5" w:rsidP="004917C8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2C57C5">
              <w:rPr>
                <w:rFonts w:ascii="Arial" w:hAnsi="Arial" w:cs="Arial"/>
                <w:b/>
                <w:i/>
                <w:sz w:val="20"/>
                <w:szCs w:val="20"/>
              </w:rPr>
              <w:t>360 MB</w:t>
            </w:r>
          </w:p>
        </w:tc>
        <w:tc>
          <w:tcPr>
            <w:tcW w:w="2250" w:type="dxa"/>
            <w:tcBorders>
              <w:right w:val="single" w:sz="4" w:space="0" w:color="000000"/>
            </w:tcBorders>
          </w:tcPr>
          <w:p w:rsidR="002C57C5" w:rsidRPr="0023546F" w:rsidRDefault="002C57C5" w:rsidP="002C57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C57C5" w:rsidRPr="00793F5D" w:rsidRDefault="002C57C5" w:rsidP="002B7B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343" w:type="dxa"/>
            <w:tcBorders>
              <w:left w:val="single" w:sz="4" w:space="0" w:color="000000"/>
            </w:tcBorders>
            <w:vAlign w:val="center"/>
          </w:tcPr>
          <w:p w:rsidR="002C57C5" w:rsidRPr="00793F5D" w:rsidRDefault="002C57C5" w:rsidP="002B7B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C57C5" w:rsidRPr="0023546F" w:rsidTr="004917C8">
        <w:tc>
          <w:tcPr>
            <w:tcW w:w="1818" w:type="dxa"/>
            <w:shd w:val="clear" w:color="auto" w:fill="D9D9D9" w:themeFill="background1" w:themeFillShade="D9"/>
            <w:vAlign w:val="bottom"/>
          </w:tcPr>
          <w:p w:rsidR="002C57C5" w:rsidRPr="002C57C5" w:rsidRDefault="00266DB0" w:rsidP="004917C8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3,200</w:t>
            </w:r>
            <w:r w:rsidR="002C57C5" w:rsidRPr="002C57C5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Kbytes</w:t>
            </w:r>
          </w:p>
        </w:tc>
        <w:tc>
          <w:tcPr>
            <w:tcW w:w="2250" w:type="dxa"/>
            <w:tcBorders>
              <w:right w:val="single" w:sz="4" w:space="0" w:color="000000"/>
            </w:tcBorders>
          </w:tcPr>
          <w:p w:rsidR="002C57C5" w:rsidRPr="0023546F" w:rsidRDefault="002C57C5" w:rsidP="002C57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C57C5" w:rsidRPr="00793F5D" w:rsidRDefault="002C57C5" w:rsidP="002B7B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343" w:type="dxa"/>
            <w:tcBorders>
              <w:left w:val="single" w:sz="4" w:space="0" w:color="000000"/>
            </w:tcBorders>
            <w:vAlign w:val="center"/>
          </w:tcPr>
          <w:p w:rsidR="002C57C5" w:rsidRPr="00793F5D" w:rsidRDefault="002C57C5" w:rsidP="002B7B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C57C5" w:rsidRPr="0023546F" w:rsidTr="004917C8">
        <w:tc>
          <w:tcPr>
            <w:tcW w:w="1818" w:type="dxa"/>
            <w:shd w:val="clear" w:color="auto" w:fill="D9D9D9" w:themeFill="background1" w:themeFillShade="D9"/>
            <w:vAlign w:val="bottom"/>
          </w:tcPr>
          <w:p w:rsidR="002C57C5" w:rsidRPr="002C57C5" w:rsidRDefault="002C57C5" w:rsidP="004917C8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2C57C5">
              <w:rPr>
                <w:rFonts w:ascii="Arial" w:hAnsi="Arial" w:cs="Arial"/>
                <w:b/>
                <w:i/>
                <w:sz w:val="20"/>
                <w:szCs w:val="20"/>
              </w:rPr>
              <w:t>30,000 bytes</w:t>
            </w:r>
          </w:p>
        </w:tc>
        <w:tc>
          <w:tcPr>
            <w:tcW w:w="2250" w:type="dxa"/>
            <w:tcBorders>
              <w:right w:val="single" w:sz="4" w:space="0" w:color="000000"/>
            </w:tcBorders>
          </w:tcPr>
          <w:p w:rsidR="002C57C5" w:rsidRPr="0023546F" w:rsidRDefault="002C57C5" w:rsidP="002C57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C57C5" w:rsidRPr="00793F5D" w:rsidRDefault="002C57C5" w:rsidP="002B7B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343" w:type="dxa"/>
            <w:tcBorders>
              <w:left w:val="single" w:sz="4" w:space="0" w:color="000000"/>
            </w:tcBorders>
            <w:vAlign w:val="center"/>
          </w:tcPr>
          <w:p w:rsidR="002C57C5" w:rsidRPr="00793F5D" w:rsidRDefault="002C57C5" w:rsidP="002B7B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C57C5" w:rsidRPr="0023546F" w:rsidTr="004917C8">
        <w:tc>
          <w:tcPr>
            <w:tcW w:w="1818" w:type="dxa"/>
            <w:shd w:val="clear" w:color="auto" w:fill="D9D9D9" w:themeFill="background1" w:themeFillShade="D9"/>
            <w:vAlign w:val="bottom"/>
          </w:tcPr>
          <w:p w:rsidR="002C57C5" w:rsidRPr="002C57C5" w:rsidRDefault="002C57C5" w:rsidP="004917C8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2C57C5">
              <w:rPr>
                <w:rFonts w:ascii="Arial" w:hAnsi="Arial" w:cs="Arial"/>
                <w:b/>
                <w:i/>
                <w:sz w:val="20"/>
                <w:szCs w:val="20"/>
              </w:rPr>
              <w:t>40,000 bits</w:t>
            </w:r>
          </w:p>
        </w:tc>
        <w:tc>
          <w:tcPr>
            <w:tcW w:w="2250" w:type="dxa"/>
            <w:tcBorders>
              <w:right w:val="single" w:sz="4" w:space="0" w:color="000000"/>
            </w:tcBorders>
          </w:tcPr>
          <w:p w:rsidR="002C57C5" w:rsidRPr="0023546F" w:rsidRDefault="002C57C5" w:rsidP="002C57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C57C5" w:rsidRPr="00793F5D" w:rsidRDefault="002C57C5" w:rsidP="002B7B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343" w:type="dxa"/>
            <w:tcBorders>
              <w:left w:val="single" w:sz="4" w:space="0" w:color="000000"/>
            </w:tcBorders>
            <w:vAlign w:val="center"/>
          </w:tcPr>
          <w:p w:rsidR="002C57C5" w:rsidRPr="00793F5D" w:rsidRDefault="002C57C5" w:rsidP="002B7B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9B6999" w:rsidRDefault="009B6999" w:rsidP="008B12EB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9B6999" w:rsidSect="00BF0838">
      <w:pgSz w:w="12240" w:h="15840"/>
      <w:pgMar w:top="81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9241D"/>
    <w:multiLevelType w:val="hybridMultilevel"/>
    <w:tmpl w:val="94D65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A47EE8"/>
    <w:multiLevelType w:val="hybridMultilevel"/>
    <w:tmpl w:val="AF6E9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E6347"/>
    <w:multiLevelType w:val="hybridMultilevel"/>
    <w:tmpl w:val="C616A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5A00E9"/>
    <w:multiLevelType w:val="hybridMultilevel"/>
    <w:tmpl w:val="4E0EE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CE3A86"/>
    <w:multiLevelType w:val="hybridMultilevel"/>
    <w:tmpl w:val="AD1E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0545CE"/>
    <w:multiLevelType w:val="hybridMultilevel"/>
    <w:tmpl w:val="43405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149"/>
    <w:rsid w:val="00000953"/>
    <w:rsid w:val="000066BD"/>
    <w:rsid w:val="0005463F"/>
    <w:rsid w:val="000A64BC"/>
    <w:rsid w:val="000C69CC"/>
    <w:rsid w:val="000D7ECA"/>
    <w:rsid w:val="00126857"/>
    <w:rsid w:val="001609E1"/>
    <w:rsid w:val="001622C4"/>
    <w:rsid w:val="001706B4"/>
    <w:rsid w:val="001C461D"/>
    <w:rsid w:val="001F2128"/>
    <w:rsid w:val="00230074"/>
    <w:rsid w:val="0023546F"/>
    <w:rsid w:val="00237399"/>
    <w:rsid w:val="00250CB5"/>
    <w:rsid w:val="00254F5C"/>
    <w:rsid w:val="00266DB0"/>
    <w:rsid w:val="002730E7"/>
    <w:rsid w:val="002771A2"/>
    <w:rsid w:val="00291846"/>
    <w:rsid w:val="00294214"/>
    <w:rsid w:val="002A6139"/>
    <w:rsid w:val="002B06EE"/>
    <w:rsid w:val="002B7BAC"/>
    <w:rsid w:val="002C57C5"/>
    <w:rsid w:val="00321B73"/>
    <w:rsid w:val="00337821"/>
    <w:rsid w:val="00376481"/>
    <w:rsid w:val="003809F4"/>
    <w:rsid w:val="003A3235"/>
    <w:rsid w:val="003C368B"/>
    <w:rsid w:val="003D4AC1"/>
    <w:rsid w:val="00404DD9"/>
    <w:rsid w:val="00404FAB"/>
    <w:rsid w:val="004062C1"/>
    <w:rsid w:val="0040694A"/>
    <w:rsid w:val="00424BB6"/>
    <w:rsid w:val="004267FD"/>
    <w:rsid w:val="00435C52"/>
    <w:rsid w:val="00463CAA"/>
    <w:rsid w:val="00485EB4"/>
    <w:rsid w:val="004917C8"/>
    <w:rsid w:val="00492CD8"/>
    <w:rsid w:val="004A01E6"/>
    <w:rsid w:val="004C2AC5"/>
    <w:rsid w:val="004E5122"/>
    <w:rsid w:val="005216FB"/>
    <w:rsid w:val="00556F73"/>
    <w:rsid w:val="00575A48"/>
    <w:rsid w:val="005C7DDA"/>
    <w:rsid w:val="00623CC7"/>
    <w:rsid w:val="00660A9F"/>
    <w:rsid w:val="00696D7F"/>
    <w:rsid w:val="006A28D7"/>
    <w:rsid w:val="006A3084"/>
    <w:rsid w:val="006C2C77"/>
    <w:rsid w:val="006E699C"/>
    <w:rsid w:val="00706877"/>
    <w:rsid w:val="00717539"/>
    <w:rsid w:val="00770B05"/>
    <w:rsid w:val="007716BE"/>
    <w:rsid w:val="00781911"/>
    <w:rsid w:val="007D271A"/>
    <w:rsid w:val="007F0167"/>
    <w:rsid w:val="007F0425"/>
    <w:rsid w:val="0081254F"/>
    <w:rsid w:val="00861105"/>
    <w:rsid w:val="00875686"/>
    <w:rsid w:val="008976A1"/>
    <w:rsid w:val="008B12EB"/>
    <w:rsid w:val="008F3DF2"/>
    <w:rsid w:val="0092419C"/>
    <w:rsid w:val="00945563"/>
    <w:rsid w:val="00952D2D"/>
    <w:rsid w:val="00981E28"/>
    <w:rsid w:val="009A4EFF"/>
    <w:rsid w:val="009B6999"/>
    <w:rsid w:val="009E0715"/>
    <w:rsid w:val="00A32151"/>
    <w:rsid w:val="00A55149"/>
    <w:rsid w:val="00A605B4"/>
    <w:rsid w:val="00AD0935"/>
    <w:rsid w:val="00AE3F68"/>
    <w:rsid w:val="00B0700E"/>
    <w:rsid w:val="00B2639C"/>
    <w:rsid w:val="00B607CA"/>
    <w:rsid w:val="00B70E52"/>
    <w:rsid w:val="00BB2AAC"/>
    <w:rsid w:val="00BB6C10"/>
    <w:rsid w:val="00BC2649"/>
    <w:rsid w:val="00BF0838"/>
    <w:rsid w:val="00BF31B4"/>
    <w:rsid w:val="00C0767C"/>
    <w:rsid w:val="00C364CF"/>
    <w:rsid w:val="00C71692"/>
    <w:rsid w:val="00C75D63"/>
    <w:rsid w:val="00C807C9"/>
    <w:rsid w:val="00C812E1"/>
    <w:rsid w:val="00CA5821"/>
    <w:rsid w:val="00CB3715"/>
    <w:rsid w:val="00CC31BB"/>
    <w:rsid w:val="00CF1089"/>
    <w:rsid w:val="00CF6797"/>
    <w:rsid w:val="00D043DC"/>
    <w:rsid w:val="00D062D4"/>
    <w:rsid w:val="00D15A84"/>
    <w:rsid w:val="00D25C7A"/>
    <w:rsid w:val="00D65B78"/>
    <w:rsid w:val="00D93632"/>
    <w:rsid w:val="00D96F85"/>
    <w:rsid w:val="00DC200B"/>
    <w:rsid w:val="00DE5AEC"/>
    <w:rsid w:val="00DE7947"/>
    <w:rsid w:val="00DF2B46"/>
    <w:rsid w:val="00E27916"/>
    <w:rsid w:val="00E3538C"/>
    <w:rsid w:val="00E51F67"/>
    <w:rsid w:val="00E52DBB"/>
    <w:rsid w:val="00E5627F"/>
    <w:rsid w:val="00ED04AB"/>
    <w:rsid w:val="00ED2496"/>
    <w:rsid w:val="00EE257E"/>
    <w:rsid w:val="00F267C1"/>
    <w:rsid w:val="00F362EF"/>
    <w:rsid w:val="00F54857"/>
    <w:rsid w:val="00F54CF1"/>
    <w:rsid w:val="00F67AB2"/>
    <w:rsid w:val="00F76679"/>
    <w:rsid w:val="00FD4921"/>
    <w:rsid w:val="00FE0453"/>
    <w:rsid w:val="00FE7982"/>
    <w:rsid w:val="00FF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71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5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E257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-Accent11">
    <w:name w:val="Light Shading - Accent 11"/>
    <w:basedOn w:val="TableNormal"/>
    <w:uiPriority w:val="60"/>
    <w:rsid w:val="00EE257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4">
    <w:name w:val="Light Shading Accent 4"/>
    <w:basedOn w:val="TableNormal"/>
    <w:uiPriority w:val="60"/>
    <w:rsid w:val="00EE257E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NormalWeb">
    <w:name w:val="Normal (Web)"/>
    <w:basedOn w:val="Normal"/>
    <w:uiPriority w:val="99"/>
    <w:unhideWhenUsed/>
    <w:rsid w:val="007F016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E5A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71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5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E257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-Accent11">
    <w:name w:val="Light Shading - Accent 11"/>
    <w:basedOn w:val="TableNormal"/>
    <w:uiPriority w:val="60"/>
    <w:rsid w:val="00EE257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4">
    <w:name w:val="Light Shading Accent 4"/>
    <w:basedOn w:val="TableNormal"/>
    <w:uiPriority w:val="60"/>
    <w:rsid w:val="00EE257E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NormalWeb">
    <w:name w:val="Normal (Web)"/>
    <w:basedOn w:val="Normal"/>
    <w:uiPriority w:val="99"/>
    <w:unhideWhenUsed/>
    <w:rsid w:val="007F016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E5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937E3-DD0D-4248-A744-E20E03345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C2E948E9.dotm</Template>
  <TotalTime>12</TotalTime>
  <Pages>3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Plains College</Company>
  <LinksUpToDate>false</LinksUpToDate>
  <CharactersWithSpaces>3997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cyoung</dc:creator>
  <cp:lastModifiedBy>Young, Charlotte M</cp:lastModifiedBy>
  <cp:revision>4</cp:revision>
  <cp:lastPrinted>2016-09-02T14:56:00Z</cp:lastPrinted>
  <dcterms:created xsi:type="dcterms:W3CDTF">2017-01-20T17:15:00Z</dcterms:created>
  <dcterms:modified xsi:type="dcterms:W3CDTF">2017-01-24T20:56:00Z</dcterms:modified>
</cp:coreProperties>
</file>