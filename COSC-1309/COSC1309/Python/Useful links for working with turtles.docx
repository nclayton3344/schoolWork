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9A4" w:rsidRPr="00312BE3" w:rsidRDefault="00312BE3" w:rsidP="00312BE3">
      <w:pPr>
        <w:jc w:val="center"/>
        <w:rPr>
          <w:b/>
          <w:sz w:val="28"/>
          <w:szCs w:val="28"/>
        </w:rPr>
      </w:pPr>
      <w:r w:rsidRPr="00312BE3">
        <w:rPr>
          <w:b/>
          <w:sz w:val="28"/>
          <w:szCs w:val="28"/>
        </w:rPr>
        <w:t>Useful links for working with turtles:</w:t>
      </w:r>
    </w:p>
    <w:p w:rsidR="00312BE3" w:rsidRDefault="00312BE3">
      <w:r>
        <w:rPr>
          <w:color w:val="333333"/>
        </w:rPr>
        <w:t>Summary of Turtle Methods</w:t>
      </w:r>
      <w:r>
        <w:rPr>
          <w:color w:val="333333"/>
        </w:rPr>
        <w:t>:</w:t>
      </w:r>
    </w:p>
    <w:p w:rsidR="00312BE3" w:rsidRDefault="00312BE3">
      <w:hyperlink r:id="rId4" w:history="1">
        <w:r w:rsidRPr="009B2714">
          <w:rPr>
            <w:rStyle w:val="Hyperlink"/>
          </w:rPr>
          <w:t>http://interactivepython.org/runestone/static/IntroPythonTurtles/Summary/summary.html</w:t>
        </w:r>
      </w:hyperlink>
    </w:p>
    <w:p w:rsidR="00312BE3" w:rsidRDefault="00312BE3"/>
    <w:p w:rsidR="00312BE3" w:rsidRDefault="00312BE3">
      <w:r>
        <w:t>Drawing Graphics with turtles:</w:t>
      </w:r>
    </w:p>
    <w:p w:rsidR="00312BE3" w:rsidRDefault="00312BE3">
      <w:hyperlink r:id="rId5" w:history="1">
        <w:r w:rsidRPr="009B2714">
          <w:rPr>
            <w:rStyle w:val="Hyperlink"/>
          </w:rPr>
          <w:t>https://fiftyexamples.readthedocs.org/en/latest/turtle.html</w:t>
        </w:r>
      </w:hyperlink>
    </w:p>
    <w:p w:rsidR="00312BE3" w:rsidRDefault="00312BE3"/>
    <w:p w:rsidR="00312BE3" w:rsidRDefault="00312BE3">
      <w:bookmarkStart w:id="0" w:name="_GoBack"/>
      <w:bookmarkEnd w:id="0"/>
    </w:p>
    <w:sectPr w:rsidR="00312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BE3"/>
    <w:rsid w:val="00312BE3"/>
    <w:rsid w:val="0033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97CAD-BC31-4A70-8EF6-3495261F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B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iftyexamples.readthedocs.org/en/latest/turtle.html" TargetMode="External"/><Relationship Id="rId4" Type="http://schemas.openxmlformats.org/officeDocument/2006/relationships/hyperlink" Target="http://interactivepython.org/runestone/static/IntroPythonTurtles/Summary/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1AEBD02C.dotm</Template>
  <TotalTime>3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Plains College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Charlotte M</dc:creator>
  <cp:keywords/>
  <dc:description/>
  <cp:lastModifiedBy>Young, Charlotte M</cp:lastModifiedBy>
  <cp:revision>1</cp:revision>
  <dcterms:created xsi:type="dcterms:W3CDTF">2016-04-27T15:06:00Z</dcterms:created>
  <dcterms:modified xsi:type="dcterms:W3CDTF">2016-04-27T15:09:00Z</dcterms:modified>
</cp:coreProperties>
</file>