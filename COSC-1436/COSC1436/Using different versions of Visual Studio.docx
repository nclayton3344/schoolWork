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68" w:rsidRDefault="00931B7A">
      <w:r>
        <w:t>Visual Studio:</w:t>
      </w:r>
    </w:p>
    <w:p w:rsidR="00931B7A" w:rsidRDefault="00931B7A">
      <w:r>
        <w:t>If version is different at home than at school…</w:t>
      </w:r>
    </w:p>
    <w:p w:rsidR="00931B7A" w:rsidRDefault="00931B7A">
      <w:r>
        <w:t>Start Visual Studio. Open project.</w:t>
      </w:r>
    </w:p>
    <w:p w:rsidR="00931B7A" w:rsidRDefault="00931B7A">
      <w:r>
        <w:t>Click Project Menu. Choose “&lt;</w:t>
      </w:r>
      <w:proofErr w:type="gramStart"/>
      <w:r>
        <w:t>..</w:t>
      </w:r>
      <w:proofErr w:type="gramEnd"/>
      <w:r>
        <w:t>&gt; Properties”.</w:t>
      </w:r>
    </w:p>
    <w:p w:rsidR="00931B7A" w:rsidRDefault="00931B7A">
      <w:r>
        <w:t>Under Configuration Properties, General:</w:t>
      </w:r>
    </w:p>
    <w:p w:rsidR="00931B7A" w:rsidRDefault="00931B7A">
      <w:r>
        <w:tab/>
        <w:t>Find “Platform Toolset”. Change to current version.</w:t>
      </w:r>
    </w:p>
    <w:p w:rsidR="00931B7A" w:rsidRDefault="00931B7A">
      <w:bookmarkStart w:id="0" w:name="_GoBack"/>
      <w:bookmarkEnd w:id="0"/>
    </w:p>
    <w:sectPr w:rsidR="0093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B7A"/>
    <w:rsid w:val="00163B68"/>
    <w:rsid w:val="0093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1483D-6A72-473E-BD79-277D63C7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4276D8E7.dotm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Plains College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Charlotte M</dc:creator>
  <cp:keywords/>
  <dc:description/>
  <cp:lastModifiedBy>Young, Charlotte M</cp:lastModifiedBy>
  <cp:revision>2</cp:revision>
  <dcterms:created xsi:type="dcterms:W3CDTF">2016-04-28T16:26:00Z</dcterms:created>
  <dcterms:modified xsi:type="dcterms:W3CDTF">2016-04-28T16:26:00Z</dcterms:modified>
</cp:coreProperties>
</file>