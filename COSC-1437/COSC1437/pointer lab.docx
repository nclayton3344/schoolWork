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FF" w:rsidRPr="000C7B10" w:rsidRDefault="00B37AFF">
      <w:pPr>
        <w:jc w:val="center"/>
        <w:rPr>
          <w:b/>
          <w:i/>
          <w:sz w:val="24"/>
          <w:szCs w:val="24"/>
        </w:rPr>
      </w:pPr>
      <w:r w:rsidRPr="000C7B10">
        <w:rPr>
          <w:b/>
          <w:i/>
          <w:sz w:val="24"/>
          <w:szCs w:val="24"/>
        </w:rPr>
        <w:t>COSC</w:t>
      </w:r>
      <w:r w:rsidR="00A70860">
        <w:rPr>
          <w:b/>
          <w:i/>
          <w:sz w:val="24"/>
          <w:szCs w:val="24"/>
        </w:rPr>
        <w:t>1347</w:t>
      </w:r>
      <w:r w:rsidRPr="000C7B10">
        <w:rPr>
          <w:b/>
          <w:i/>
          <w:sz w:val="24"/>
          <w:szCs w:val="24"/>
        </w:rPr>
        <w:t xml:space="preserve"> - Experimenting with Pointer Variables</w:t>
      </w:r>
    </w:p>
    <w:p w:rsidR="00B37AFF" w:rsidRDefault="00B37AFF"/>
    <w:p w:rsidR="00B37AFF" w:rsidRDefault="001C7BD3">
      <w:r>
        <w:t xml:space="preserve">Assume the following declarations for this worksheet. Write </w:t>
      </w:r>
      <w:r w:rsidR="00AF5545">
        <w:t xml:space="preserve">little </w:t>
      </w:r>
      <w:r>
        <w:t>program</w:t>
      </w:r>
      <w:r w:rsidR="00AF5545">
        <w:t>s</w:t>
      </w:r>
      <w:r>
        <w:t xml:space="preserve"> to help</w:t>
      </w:r>
      <w:r w:rsidR="00AF5545">
        <w:t xml:space="preserve"> you</w:t>
      </w:r>
      <w:r>
        <w:t xml:space="preserve"> answer the questions– don't just guess!! </w:t>
      </w:r>
      <w:r w:rsidR="00B37AFF">
        <w:br/>
      </w: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 w:rsidR="00B37AFF">
        <w:rPr>
          <w:b/>
          <w:i/>
        </w:rPr>
        <w:t>int</w:t>
      </w:r>
      <w:proofErr w:type="spellEnd"/>
      <w:proofErr w:type="gramEnd"/>
      <w:r w:rsidR="00B37AFF">
        <w:rPr>
          <w:b/>
          <w:i/>
        </w:rPr>
        <w:t xml:space="preserve"> </w:t>
      </w:r>
      <w:proofErr w:type="spellStart"/>
      <w:r w:rsidR="00B37AFF">
        <w:rPr>
          <w:b/>
          <w:i/>
        </w:rPr>
        <w:t>i</w:t>
      </w:r>
      <w:proofErr w:type="spellEnd"/>
      <w:r w:rsidR="00B37AFF">
        <w:rPr>
          <w:b/>
          <w:i/>
        </w:rPr>
        <w:t>, j, *p, *q;</w:t>
      </w:r>
      <w:r w:rsidR="00B37AFF">
        <w:rPr>
          <w:b/>
          <w:i/>
        </w:rPr>
        <w:br/>
      </w:r>
    </w:p>
    <w:p w:rsidR="00B37AFF" w:rsidRDefault="00B37AFF">
      <w:pPr>
        <w:numPr>
          <w:ilvl w:val="0"/>
          <w:numId w:val="1"/>
        </w:numPr>
      </w:pPr>
      <w:r>
        <w:t>What is printed by the following code?</w:t>
      </w:r>
      <w:r w:rsidR="00B95FCF">
        <w:t xml:space="preserve"> Attach your program’s output to this worksheet. Draw diagrams on your output </w:t>
      </w:r>
      <w:proofErr w:type="gramStart"/>
      <w:r w:rsidR="00B95FCF">
        <w:t>page that show</w:t>
      </w:r>
      <w:proofErr w:type="gramEnd"/>
      <w:r w:rsidR="00B95FCF">
        <w:t xml:space="preserve"> how </w:t>
      </w:r>
      <w:r w:rsidR="00B95FCF" w:rsidRPr="00B95FCF">
        <w:rPr>
          <w:b/>
        </w:rPr>
        <w:t>p</w:t>
      </w:r>
      <w:r w:rsidR="00B95FCF">
        <w:t xml:space="preserve"> and </w:t>
      </w:r>
      <w:proofErr w:type="spellStart"/>
      <w:r w:rsidR="00B95FCF" w:rsidRPr="00B95FCF">
        <w:rPr>
          <w:b/>
        </w:rPr>
        <w:t>i</w:t>
      </w:r>
      <w:proofErr w:type="spellEnd"/>
      <w:r w:rsidR="00B95FCF">
        <w:t xml:space="preserve"> and their values are related.</w:t>
      </w:r>
      <w:r>
        <w:br/>
      </w:r>
      <w:r>
        <w:br/>
      </w:r>
      <w:r>
        <w:rPr>
          <w:b/>
          <w:i/>
        </w:rPr>
        <w:t>p = &amp;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>;</w:t>
      </w:r>
      <w:r>
        <w:rPr>
          <w:b/>
          <w:i/>
        </w:rPr>
        <w:br/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= </w:t>
      </w:r>
      <w:r w:rsidR="00B95FCF">
        <w:rPr>
          <w:b/>
          <w:i/>
        </w:rPr>
        <w:t>99</w:t>
      </w:r>
      <w:r>
        <w:rPr>
          <w:b/>
          <w:i/>
        </w:rPr>
        <w:t>;</w:t>
      </w:r>
      <w:r>
        <w:rPr>
          <w:b/>
          <w:i/>
        </w:rPr>
        <w:br/>
      </w:r>
      <w:proofErr w:type="spellStart"/>
      <w:r>
        <w:rPr>
          <w:b/>
          <w:i/>
        </w:rPr>
        <w:t>cout</w:t>
      </w:r>
      <w:proofErr w:type="spellEnd"/>
      <w:r>
        <w:rPr>
          <w:b/>
          <w:i/>
        </w:rPr>
        <w:t xml:space="preserve"> &lt;&lt;"value of i:      " &lt;&lt; 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&lt;&lt; </w:t>
      </w:r>
      <w:proofErr w:type="spellStart"/>
      <w:r>
        <w:rPr>
          <w:b/>
          <w:i/>
        </w:rPr>
        <w:t>endl</w:t>
      </w:r>
      <w:proofErr w:type="spellEnd"/>
      <w:r>
        <w:rPr>
          <w:b/>
          <w:i/>
        </w:rPr>
        <w:t>;</w:t>
      </w:r>
      <w:r>
        <w:rPr>
          <w:b/>
          <w:i/>
        </w:rPr>
        <w:br/>
      </w:r>
      <w:proofErr w:type="spellStart"/>
      <w:r>
        <w:rPr>
          <w:b/>
          <w:i/>
        </w:rPr>
        <w:t>cout</w:t>
      </w:r>
      <w:proofErr w:type="spellEnd"/>
      <w:r>
        <w:rPr>
          <w:b/>
          <w:i/>
        </w:rPr>
        <w:t xml:space="preserve"> &lt;&lt;"value of *p:   " &lt;&lt; *p &lt;&lt;</w:t>
      </w:r>
      <w:proofErr w:type="spellStart"/>
      <w:r>
        <w:rPr>
          <w:b/>
          <w:i/>
        </w:rPr>
        <w:t>endl</w:t>
      </w:r>
      <w:proofErr w:type="spellEnd"/>
      <w:r>
        <w:rPr>
          <w:b/>
          <w:i/>
        </w:rPr>
        <w:t>;</w:t>
      </w:r>
      <w:r>
        <w:rPr>
          <w:b/>
          <w:i/>
        </w:rPr>
        <w:br/>
      </w:r>
      <w:proofErr w:type="spellStart"/>
      <w:r>
        <w:rPr>
          <w:b/>
          <w:i/>
        </w:rPr>
        <w:t>cout</w:t>
      </w:r>
      <w:proofErr w:type="spellEnd"/>
      <w:r>
        <w:rPr>
          <w:b/>
          <w:i/>
        </w:rPr>
        <w:t xml:space="preserve"> &lt;&lt;"value of p:     " &lt;&lt; p &lt;&lt;</w:t>
      </w:r>
      <w:proofErr w:type="spellStart"/>
      <w:r>
        <w:rPr>
          <w:b/>
          <w:i/>
        </w:rPr>
        <w:t>endl</w:t>
      </w:r>
      <w:proofErr w:type="spellEnd"/>
      <w:r>
        <w:rPr>
          <w:b/>
          <w:i/>
        </w:rPr>
        <w:t>;</w:t>
      </w:r>
      <w:r>
        <w:rPr>
          <w:b/>
          <w:i/>
        </w:rPr>
        <w:br/>
      </w:r>
      <w:proofErr w:type="spellStart"/>
      <w:r>
        <w:rPr>
          <w:b/>
          <w:i/>
        </w:rPr>
        <w:t>cout</w:t>
      </w:r>
      <w:proofErr w:type="spellEnd"/>
      <w:r>
        <w:rPr>
          <w:b/>
          <w:i/>
        </w:rPr>
        <w:t xml:space="preserve"> &lt;&lt;"address of i: " &lt;&lt; &amp;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&lt;&lt;</w:t>
      </w:r>
      <w:proofErr w:type="spellStart"/>
      <w:r>
        <w:rPr>
          <w:b/>
          <w:i/>
        </w:rPr>
        <w:t>endl</w:t>
      </w:r>
      <w:proofErr w:type="spellEnd"/>
      <w:r>
        <w:rPr>
          <w:b/>
          <w:i/>
        </w:rPr>
        <w:t>;</w:t>
      </w:r>
      <w:r>
        <w:rPr>
          <w:b/>
          <w:i/>
        </w:rPr>
        <w:br/>
      </w:r>
      <w:r>
        <w:br/>
      </w:r>
    </w:p>
    <w:p w:rsidR="00395F5D" w:rsidRPr="00395F5D" w:rsidRDefault="001C7BD3">
      <w:pPr>
        <w:numPr>
          <w:ilvl w:val="0"/>
          <w:numId w:val="1"/>
        </w:numPr>
      </w:pPr>
      <w:r>
        <w:t>Fill in the table.</w:t>
      </w:r>
      <w:r>
        <w:br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"/>
        <w:gridCol w:w="1802"/>
        <w:gridCol w:w="900"/>
        <w:gridCol w:w="7380"/>
      </w:tblGrid>
      <w:tr w:rsidR="00395F5D" w:rsidRPr="00403ACA" w:rsidTr="00403ACA">
        <w:tc>
          <w:tcPr>
            <w:tcW w:w="268" w:type="dxa"/>
            <w:shd w:val="clear" w:color="auto" w:fill="E0E0E0"/>
          </w:tcPr>
          <w:p w:rsidR="00395F5D" w:rsidRPr="00403ACA" w:rsidRDefault="00395F5D" w:rsidP="00395F5D">
            <w:pPr>
              <w:rPr>
                <w:b/>
              </w:rPr>
            </w:pPr>
          </w:p>
        </w:tc>
        <w:tc>
          <w:tcPr>
            <w:tcW w:w="1802" w:type="dxa"/>
            <w:shd w:val="clear" w:color="auto" w:fill="E0E0E0"/>
          </w:tcPr>
          <w:p w:rsidR="00395F5D" w:rsidRPr="00403ACA" w:rsidRDefault="00395F5D" w:rsidP="00395F5D">
            <w:pPr>
              <w:rPr>
                <w:b/>
              </w:rPr>
            </w:pPr>
            <w:r w:rsidRPr="00403ACA">
              <w:rPr>
                <w:b/>
              </w:rPr>
              <w:t>C++ statement</w:t>
            </w:r>
          </w:p>
        </w:tc>
        <w:tc>
          <w:tcPr>
            <w:tcW w:w="900" w:type="dxa"/>
            <w:shd w:val="clear" w:color="auto" w:fill="E0E0E0"/>
          </w:tcPr>
          <w:p w:rsidR="00395F5D" w:rsidRPr="00403ACA" w:rsidRDefault="00395F5D" w:rsidP="00395F5D">
            <w:pPr>
              <w:rPr>
                <w:b/>
              </w:rPr>
            </w:pPr>
            <w:r w:rsidRPr="00403ACA">
              <w:rPr>
                <w:b/>
              </w:rPr>
              <w:t>Legal?</w:t>
            </w:r>
          </w:p>
        </w:tc>
        <w:tc>
          <w:tcPr>
            <w:tcW w:w="7380" w:type="dxa"/>
            <w:shd w:val="clear" w:color="auto" w:fill="E0E0E0"/>
          </w:tcPr>
          <w:p w:rsidR="00395F5D" w:rsidRPr="00403ACA" w:rsidRDefault="00395F5D" w:rsidP="00395F5D">
            <w:pPr>
              <w:rPr>
                <w:b/>
              </w:rPr>
            </w:pPr>
            <w:r w:rsidRPr="00403ACA">
              <w:rPr>
                <w:b/>
              </w:rPr>
              <w:t>What it does OR why it is not legal</w:t>
            </w:r>
          </w:p>
        </w:tc>
      </w:tr>
      <w:tr w:rsidR="00395F5D" w:rsidTr="00403ACA">
        <w:trPr>
          <w:cantSplit/>
          <w:trHeight w:val="720"/>
        </w:trPr>
        <w:tc>
          <w:tcPr>
            <w:tcW w:w="268" w:type="dxa"/>
          </w:tcPr>
          <w:p w:rsidR="00395F5D" w:rsidRPr="00395F5D" w:rsidRDefault="00395F5D" w:rsidP="00395F5D">
            <w:r>
              <w:t>a.</w:t>
            </w:r>
          </w:p>
        </w:tc>
        <w:tc>
          <w:tcPr>
            <w:tcW w:w="1802" w:type="dxa"/>
          </w:tcPr>
          <w:p w:rsidR="00395F5D" w:rsidRDefault="00395F5D" w:rsidP="00395F5D">
            <w:r w:rsidRPr="00403ACA">
              <w:rPr>
                <w:b/>
                <w:i/>
              </w:rPr>
              <w:t xml:space="preserve">p = </w:t>
            </w:r>
            <w:proofErr w:type="spellStart"/>
            <w:r w:rsidRPr="00403ACA">
              <w:rPr>
                <w:b/>
                <w:i/>
              </w:rPr>
              <w:t>i</w:t>
            </w:r>
            <w:proofErr w:type="spellEnd"/>
            <w:r w:rsidRPr="00403ACA">
              <w:rPr>
                <w:b/>
                <w:i/>
              </w:rPr>
              <w:t>;</w:t>
            </w:r>
          </w:p>
        </w:tc>
        <w:tc>
          <w:tcPr>
            <w:tcW w:w="900" w:type="dxa"/>
          </w:tcPr>
          <w:p w:rsidR="00395F5D" w:rsidRDefault="00395F5D" w:rsidP="00395F5D"/>
        </w:tc>
        <w:tc>
          <w:tcPr>
            <w:tcW w:w="7380" w:type="dxa"/>
          </w:tcPr>
          <w:p w:rsidR="00395F5D" w:rsidRDefault="00395F5D" w:rsidP="00395F5D"/>
        </w:tc>
      </w:tr>
      <w:tr w:rsidR="00395F5D" w:rsidTr="00403ACA">
        <w:trPr>
          <w:cantSplit/>
          <w:trHeight w:val="720"/>
        </w:trPr>
        <w:tc>
          <w:tcPr>
            <w:tcW w:w="268" w:type="dxa"/>
          </w:tcPr>
          <w:p w:rsidR="00395F5D" w:rsidRPr="00395F5D" w:rsidRDefault="00395F5D" w:rsidP="00395F5D">
            <w:r w:rsidRPr="00395F5D">
              <w:t>b.</w:t>
            </w:r>
          </w:p>
        </w:tc>
        <w:tc>
          <w:tcPr>
            <w:tcW w:w="1802" w:type="dxa"/>
          </w:tcPr>
          <w:p w:rsidR="00395F5D" w:rsidRPr="00403ACA" w:rsidRDefault="00395F5D" w:rsidP="00395F5D">
            <w:pPr>
              <w:rPr>
                <w:b/>
                <w:i/>
              </w:rPr>
            </w:pPr>
            <w:r w:rsidRPr="00403ACA">
              <w:rPr>
                <w:b/>
                <w:i/>
              </w:rPr>
              <w:t>p = &amp;</w:t>
            </w:r>
            <w:proofErr w:type="spellStart"/>
            <w:r w:rsidRPr="00403ACA">
              <w:rPr>
                <w:b/>
                <w:i/>
              </w:rPr>
              <w:t>i</w:t>
            </w:r>
            <w:proofErr w:type="spellEnd"/>
            <w:r w:rsidRPr="00403ACA">
              <w:rPr>
                <w:b/>
                <w:i/>
              </w:rPr>
              <w:t>;</w:t>
            </w:r>
          </w:p>
        </w:tc>
        <w:tc>
          <w:tcPr>
            <w:tcW w:w="900" w:type="dxa"/>
          </w:tcPr>
          <w:p w:rsidR="00395F5D" w:rsidRDefault="00395F5D" w:rsidP="00395F5D"/>
        </w:tc>
        <w:tc>
          <w:tcPr>
            <w:tcW w:w="7380" w:type="dxa"/>
          </w:tcPr>
          <w:p w:rsidR="00395F5D" w:rsidRDefault="00395F5D" w:rsidP="00395F5D"/>
        </w:tc>
      </w:tr>
      <w:tr w:rsidR="00395F5D" w:rsidTr="00403ACA">
        <w:trPr>
          <w:cantSplit/>
          <w:trHeight w:val="720"/>
        </w:trPr>
        <w:tc>
          <w:tcPr>
            <w:tcW w:w="268" w:type="dxa"/>
          </w:tcPr>
          <w:p w:rsidR="00395F5D" w:rsidRPr="00395F5D" w:rsidRDefault="00395F5D" w:rsidP="00395F5D">
            <w:r w:rsidRPr="00395F5D">
              <w:t>c.</w:t>
            </w:r>
          </w:p>
        </w:tc>
        <w:tc>
          <w:tcPr>
            <w:tcW w:w="1802" w:type="dxa"/>
          </w:tcPr>
          <w:p w:rsidR="00395F5D" w:rsidRDefault="00115A6E" w:rsidP="00395F5D">
            <w:r w:rsidRPr="00403ACA">
              <w:rPr>
                <w:b/>
                <w:i/>
              </w:rPr>
              <w:t>p = q;</w:t>
            </w:r>
          </w:p>
        </w:tc>
        <w:tc>
          <w:tcPr>
            <w:tcW w:w="900" w:type="dxa"/>
          </w:tcPr>
          <w:p w:rsidR="00395F5D" w:rsidRDefault="00395F5D" w:rsidP="00395F5D"/>
        </w:tc>
        <w:tc>
          <w:tcPr>
            <w:tcW w:w="7380" w:type="dxa"/>
          </w:tcPr>
          <w:p w:rsidR="00395F5D" w:rsidRDefault="00395F5D" w:rsidP="00395F5D"/>
        </w:tc>
      </w:tr>
      <w:tr w:rsidR="00395F5D" w:rsidTr="00403ACA">
        <w:trPr>
          <w:cantSplit/>
          <w:trHeight w:val="720"/>
        </w:trPr>
        <w:tc>
          <w:tcPr>
            <w:tcW w:w="268" w:type="dxa"/>
          </w:tcPr>
          <w:p w:rsidR="00395F5D" w:rsidRDefault="00395F5D" w:rsidP="00395F5D">
            <w:r>
              <w:t>d.</w:t>
            </w:r>
          </w:p>
        </w:tc>
        <w:tc>
          <w:tcPr>
            <w:tcW w:w="1802" w:type="dxa"/>
          </w:tcPr>
          <w:p w:rsidR="00395F5D" w:rsidRDefault="00115A6E" w:rsidP="00395F5D">
            <w:r w:rsidRPr="00403ACA">
              <w:rPr>
                <w:b/>
                <w:i/>
              </w:rPr>
              <w:t>*p = *q;</w:t>
            </w:r>
          </w:p>
        </w:tc>
        <w:tc>
          <w:tcPr>
            <w:tcW w:w="900" w:type="dxa"/>
          </w:tcPr>
          <w:p w:rsidR="00395F5D" w:rsidRDefault="00395F5D" w:rsidP="00395F5D"/>
        </w:tc>
        <w:tc>
          <w:tcPr>
            <w:tcW w:w="7380" w:type="dxa"/>
          </w:tcPr>
          <w:p w:rsidR="00395F5D" w:rsidRDefault="00395F5D" w:rsidP="00395F5D"/>
        </w:tc>
      </w:tr>
      <w:tr w:rsidR="00115A6E" w:rsidTr="00403ACA">
        <w:trPr>
          <w:cantSplit/>
          <w:trHeight w:val="720"/>
        </w:trPr>
        <w:tc>
          <w:tcPr>
            <w:tcW w:w="268" w:type="dxa"/>
          </w:tcPr>
          <w:p w:rsidR="00115A6E" w:rsidRDefault="00115A6E" w:rsidP="007E5B08">
            <w:r>
              <w:t>e.</w:t>
            </w:r>
          </w:p>
        </w:tc>
        <w:tc>
          <w:tcPr>
            <w:tcW w:w="1802" w:type="dxa"/>
          </w:tcPr>
          <w:p w:rsidR="00115A6E" w:rsidRPr="00403ACA" w:rsidRDefault="00115A6E" w:rsidP="007E5B08">
            <w:pPr>
              <w:rPr>
                <w:b/>
                <w:i/>
              </w:rPr>
            </w:pPr>
            <w:r w:rsidRPr="00403ACA">
              <w:rPr>
                <w:b/>
                <w:i/>
              </w:rPr>
              <w:t>*p = q;</w:t>
            </w:r>
          </w:p>
        </w:tc>
        <w:tc>
          <w:tcPr>
            <w:tcW w:w="900" w:type="dxa"/>
          </w:tcPr>
          <w:p w:rsidR="00115A6E" w:rsidRDefault="00115A6E" w:rsidP="00395F5D"/>
        </w:tc>
        <w:tc>
          <w:tcPr>
            <w:tcW w:w="7380" w:type="dxa"/>
          </w:tcPr>
          <w:p w:rsidR="00115A6E" w:rsidRDefault="00115A6E" w:rsidP="00395F5D"/>
        </w:tc>
      </w:tr>
      <w:tr w:rsidR="00115A6E" w:rsidTr="00403ACA">
        <w:trPr>
          <w:cantSplit/>
          <w:trHeight w:val="720"/>
        </w:trPr>
        <w:tc>
          <w:tcPr>
            <w:tcW w:w="268" w:type="dxa"/>
          </w:tcPr>
          <w:p w:rsidR="00115A6E" w:rsidRDefault="00115A6E" w:rsidP="007E5B08">
            <w:r>
              <w:t>f.</w:t>
            </w:r>
          </w:p>
        </w:tc>
        <w:tc>
          <w:tcPr>
            <w:tcW w:w="1802" w:type="dxa"/>
          </w:tcPr>
          <w:p w:rsidR="00115A6E" w:rsidRPr="00403ACA" w:rsidRDefault="00115A6E" w:rsidP="007E5B08">
            <w:pPr>
              <w:rPr>
                <w:b/>
                <w:i/>
              </w:rPr>
            </w:pPr>
            <w:proofErr w:type="spellStart"/>
            <w:r w:rsidRPr="00403ACA">
              <w:rPr>
                <w:b/>
                <w:i/>
              </w:rPr>
              <w:t>i</w:t>
            </w:r>
            <w:proofErr w:type="spellEnd"/>
            <w:r w:rsidRPr="00403ACA">
              <w:rPr>
                <w:b/>
                <w:i/>
              </w:rPr>
              <w:t xml:space="preserve"> = *p;</w:t>
            </w:r>
          </w:p>
        </w:tc>
        <w:tc>
          <w:tcPr>
            <w:tcW w:w="900" w:type="dxa"/>
          </w:tcPr>
          <w:p w:rsidR="00115A6E" w:rsidRDefault="00115A6E" w:rsidP="00395F5D"/>
        </w:tc>
        <w:tc>
          <w:tcPr>
            <w:tcW w:w="7380" w:type="dxa"/>
          </w:tcPr>
          <w:p w:rsidR="00115A6E" w:rsidRDefault="00115A6E" w:rsidP="00395F5D"/>
        </w:tc>
      </w:tr>
      <w:tr w:rsidR="00115A6E" w:rsidTr="00403ACA">
        <w:trPr>
          <w:cantSplit/>
          <w:trHeight w:val="720"/>
        </w:trPr>
        <w:tc>
          <w:tcPr>
            <w:tcW w:w="268" w:type="dxa"/>
          </w:tcPr>
          <w:p w:rsidR="00115A6E" w:rsidRDefault="00115A6E" w:rsidP="00395F5D">
            <w:r>
              <w:t>g.</w:t>
            </w:r>
          </w:p>
        </w:tc>
        <w:tc>
          <w:tcPr>
            <w:tcW w:w="1802" w:type="dxa"/>
          </w:tcPr>
          <w:p w:rsidR="00115A6E" w:rsidRPr="00403ACA" w:rsidRDefault="00115A6E" w:rsidP="00395F5D">
            <w:pPr>
              <w:rPr>
                <w:b/>
                <w:i/>
              </w:rPr>
            </w:pPr>
            <w:r w:rsidRPr="00403ACA">
              <w:rPr>
                <w:b/>
                <w:i/>
              </w:rPr>
              <w:t xml:space="preserve"> </w:t>
            </w:r>
            <w:proofErr w:type="spellStart"/>
            <w:r w:rsidRPr="00403ACA">
              <w:rPr>
                <w:b/>
                <w:i/>
              </w:rPr>
              <w:t>i</w:t>
            </w:r>
            <w:proofErr w:type="spellEnd"/>
            <w:r w:rsidRPr="00403ACA">
              <w:rPr>
                <w:b/>
                <w:i/>
              </w:rPr>
              <w:t xml:space="preserve"> = p;</w:t>
            </w:r>
          </w:p>
        </w:tc>
        <w:tc>
          <w:tcPr>
            <w:tcW w:w="900" w:type="dxa"/>
          </w:tcPr>
          <w:p w:rsidR="00115A6E" w:rsidRDefault="00115A6E" w:rsidP="00395F5D"/>
        </w:tc>
        <w:tc>
          <w:tcPr>
            <w:tcW w:w="7380" w:type="dxa"/>
          </w:tcPr>
          <w:p w:rsidR="00115A6E" w:rsidRDefault="00115A6E" w:rsidP="00395F5D"/>
        </w:tc>
      </w:tr>
      <w:tr w:rsidR="00115A6E" w:rsidTr="00403ACA">
        <w:trPr>
          <w:cantSplit/>
          <w:trHeight w:val="720"/>
        </w:trPr>
        <w:tc>
          <w:tcPr>
            <w:tcW w:w="268" w:type="dxa"/>
          </w:tcPr>
          <w:p w:rsidR="00115A6E" w:rsidRDefault="001C7BD3" w:rsidP="00395F5D">
            <w:r>
              <w:t>h.</w:t>
            </w:r>
          </w:p>
        </w:tc>
        <w:tc>
          <w:tcPr>
            <w:tcW w:w="1802" w:type="dxa"/>
          </w:tcPr>
          <w:p w:rsidR="00115A6E" w:rsidRPr="00403ACA" w:rsidRDefault="001C7BD3" w:rsidP="00395F5D">
            <w:pPr>
              <w:rPr>
                <w:b/>
                <w:i/>
              </w:rPr>
            </w:pPr>
            <w:r w:rsidRPr="00403ACA">
              <w:rPr>
                <w:b/>
                <w:i/>
              </w:rPr>
              <w:t xml:space="preserve">p = new </w:t>
            </w:r>
            <w:proofErr w:type="spellStart"/>
            <w:r w:rsidRPr="00403ACA">
              <w:rPr>
                <w:b/>
                <w:i/>
              </w:rPr>
              <w:t>int</w:t>
            </w:r>
            <w:proofErr w:type="spellEnd"/>
            <w:r w:rsidRPr="00403ACA">
              <w:rPr>
                <w:b/>
                <w:i/>
              </w:rPr>
              <w:t>;</w:t>
            </w:r>
          </w:p>
        </w:tc>
        <w:tc>
          <w:tcPr>
            <w:tcW w:w="900" w:type="dxa"/>
          </w:tcPr>
          <w:p w:rsidR="00115A6E" w:rsidRDefault="00115A6E" w:rsidP="00395F5D"/>
        </w:tc>
        <w:tc>
          <w:tcPr>
            <w:tcW w:w="7380" w:type="dxa"/>
          </w:tcPr>
          <w:p w:rsidR="00115A6E" w:rsidRDefault="00115A6E" w:rsidP="00395F5D"/>
        </w:tc>
      </w:tr>
      <w:tr w:rsidR="00115A6E" w:rsidTr="00403ACA">
        <w:trPr>
          <w:cantSplit/>
          <w:trHeight w:val="720"/>
        </w:trPr>
        <w:tc>
          <w:tcPr>
            <w:tcW w:w="268" w:type="dxa"/>
          </w:tcPr>
          <w:p w:rsidR="00115A6E" w:rsidRDefault="001C7BD3" w:rsidP="00395F5D"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1802" w:type="dxa"/>
          </w:tcPr>
          <w:p w:rsidR="00115A6E" w:rsidRPr="00403ACA" w:rsidRDefault="001C7BD3" w:rsidP="00395F5D">
            <w:pPr>
              <w:rPr>
                <w:b/>
                <w:i/>
              </w:rPr>
            </w:pPr>
            <w:proofErr w:type="spellStart"/>
            <w:r w:rsidRPr="00403ACA">
              <w:rPr>
                <w:b/>
                <w:i/>
              </w:rPr>
              <w:t>i</w:t>
            </w:r>
            <w:proofErr w:type="spellEnd"/>
            <w:r w:rsidRPr="00403ACA">
              <w:rPr>
                <w:b/>
                <w:i/>
              </w:rPr>
              <w:t xml:space="preserve"> = new </w:t>
            </w:r>
            <w:proofErr w:type="spellStart"/>
            <w:r w:rsidRPr="00403ACA">
              <w:rPr>
                <w:b/>
                <w:i/>
              </w:rPr>
              <w:t>int</w:t>
            </w:r>
            <w:proofErr w:type="spellEnd"/>
            <w:r w:rsidRPr="00403ACA">
              <w:rPr>
                <w:b/>
                <w:i/>
              </w:rPr>
              <w:t>;</w:t>
            </w:r>
          </w:p>
        </w:tc>
        <w:tc>
          <w:tcPr>
            <w:tcW w:w="900" w:type="dxa"/>
          </w:tcPr>
          <w:p w:rsidR="00115A6E" w:rsidRDefault="00115A6E" w:rsidP="00395F5D"/>
        </w:tc>
        <w:tc>
          <w:tcPr>
            <w:tcW w:w="7380" w:type="dxa"/>
          </w:tcPr>
          <w:p w:rsidR="00115A6E" w:rsidRDefault="00115A6E" w:rsidP="00395F5D"/>
        </w:tc>
      </w:tr>
      <w:tr w:rsidR="00115A6E" w:rsidTr="00403ACA">
        <w:trPr>
          <w:cantSplit/>
          <w:trHeight w:val="720"/>
        </w:trPr>
        <w:tc>
          <w:tcPr>
            <w:tcW w:w="268" w:type="dxa"/>
          </w:tcPr>
          <w:p w:rsidR="00115A6E" w:rsidRDefault="001C7BD3" w:rsidP="00395F5D">
            <w:r>
              <w:t>j.</w:t>
            </w:r>
          </w:p>
        </w:tc>
        <w:tc>
          <w:tcPr>
            <w:tcW w:w="1802" w:type="dxa"/>
          </w:tcPr>
          <w:p w:rsidR="00115A6E" w:rsidRPr="00403ACA" w:rsidRDefault="001C7BD3" w:rsidP="00395F5D">
            <w:pPr>
              <w:rPr>
                <w:b/>
                <w:i/>
              </w:rPr>
            </w:pPr>
            <w:r w:rsidRPr="00403ACA">
              <w:rPr>
                <w:b/>
                <w:i/>
              </w:rPr>
              <w:t>p = NULL;</w:t>
            </w:r>
          </w:p>
        </w:tc>
        <w:tc>
          <w:tcPr>
            <w:tcW w:w="900" w:type="dxa"/>
          </w:tcPr>
          <w:p w:rsidR="00115A6E" w:rsidRDefault="00115A6E" w:rsidP="00395F5D"/>
        </w:tc>
        <w:tc>
          <w:tcPr>
            <w:tcW w:w="7380" w:type="dxa"/>
          </w:tcPr>
          <w:p w:rsidR="00115A6E" w:rsidRDefault="00115A6E" w:rsidP="00395F5D"/>
        </w:tc>
      </w:tr>
      <w:tr w:rsidR="00115A6E" w:rsidTr="00403ACA">
        <w:trPr>
          <w:cantSplit/>
          <w:trHeight w:val="720"/>
        </w:trPr>
        <w:tc>
          <w:tcPr>
            <w:tcW w:w="268" w:type="dxa"/>
          </w:tcPr>
          <w:p w:rsidR="00115A6E" w:rsidRDefault="001C7BD3" w:rsidP="00395F5D">
            <w:r>
              <w:t>k.</w:t>
            </w:r>
          </w:p>
        </w:tc>
        <w:tc>
          <w:tcPr>
            <w:tcW w:w="1802" w:type="dxa"/>
          </w:tcPr>
          <w:p w:rsidR="00115A6E" w:rsidRPr="00403ACA" w:rsidRDefault="001C7BD3" w:rsidP="00395F5D">
            <w:pPr>
              <w:rPr>
                <w:b/>
                <w:i/>
              </w:rPr>
            </w:pPr>
            <w:r w:rsidRPr="00403ACA">
              <w:rPr>
                <w:b/>
                <w:i/>
              </w:rPr>
              <w:t>delete p;</w:t>
            </w:r>
          </w:p>
        </w:tc>
        <w:tc>
          <w:tcPr>
            <w:tcW w:w="900" w:type="dxa"/>
          </w:tcPr>
          <w:p w:rsidR="00115A6E" w:rsidRDefault="00115A6E" w:rsidP="00395F5D"/>
        </w:tc>
        <w:tc>
          <w:tcPr>
            <w:tcW w:w="7380" w:type="dxa"/>
          </w:tcPr>
          <w:p w:rsidR="00115A6E" w:rsidRDefault="00115A6E" w:rsidP="00395F5D"/>
        </w:tc>
      </w:tr>
      <w:tr w:rsidR="001C7BD3" w:rsidTr="00403ACA">
        <w:trPr>
          <w:cantSplit/>
          <w:trHeight w:val="720"/>
        </w:trPr>
        <w:tc>
          <w:tcPr>
            <w:tcW w:w="268" w:type="dxa"/>
          </w:tcPr>
          <w:p w:rsidR="001C7BD3" w:rsidRDefault="001C7BD3" w:rsidP="00395F5D">
            <w:r>
              <w:t>l.</w:t>
            </w:r>
          </w:p>
        </w:tc>
        <w:tc>
          <w:tcPr>
            <w:tcW w:w="1802" w:type="dxa"/>
          </w:tcPr>
          <w:p w:rsidR="001C7BD3" w:rsidRPr="00403ACA" w:rsidRDefault="001C7BD3" w:rsidP="00395F5D">
            <w:pPr>
              <w:rPr>
                <w:b/>
                <w:i/>
              </w:rPr>
            </w:pPr>
            <w:r w:rsidRPr="00403ACA">
              <w:rPr>
                <w:b/>
                <w:i/>
              </w:rPr>
              <w:t xml:space="preserve">delete </w:t>
            </w:r>
            <w:proofErr w:type="spellStart"/>
            <w:r w:rsidRPr="00403ACA">
              <w:rPr>
                <w:b/>
                <w:i/>
              </w:rPr>
              <w:t>i</w:t>
            </w:r>
            <w:proofErr w:type="spellEnd"/>
            <w:r w:rsidRPr="00403ACA">
              <w:rPr>
                <w:b/>
                <w:i/>
              </w:rPr>
              <w:t>;</w:t>
            </w:r>
          </w:p>
        </w:tc>
        <w:tc>
          <w:tcPr>
            <w:tcW w:w="900" w:type="dxa"/>
          </w:tcPr>
          <w:p w:rsidR="001C7BD3" w:rsidRDefault="001C7BD3" w:rsidP="00395F5D"/>
        </w:tc>
        <w:tc>
          <w:tcPr>
            <w:tcW w:w="7380" w:type="dxa"/>
          </w:tcPr>
          <w:p w:rsidR="001C7BD3" w:rsidRDefault="001C7BD3" w:rsidP="00395F5D"/>
        </w:tc>
      </w:tr>
    </w:tbl>
    <w:p w:rsidR="001C7BD3" w:rsidRDefault="001C7BD3"/>
    <w:p w:rsidR="00B37AFF" w:rsidRDefault="001C7BD3">
      <w:r>
        <w:br w:type="page"/>
      </w:r>
    </w:p>
    <w:p w:rsidR="00B37AFF" w:rsidRDefault="00B37AFF">
      <w:pPr>
        <w:numPr>
          <w:ilvl w:val="0"/>
          <w:numId w:val="3"/>
        </w:numPr>
      </w:pPr>
      <w:r>
        <w:lastRenderedPageBreak/>
        <w:t>Can you set the value of a pointer variable to a specific hex value?  Give an example</w:t>
      </w:r>
      <w:r w:rsidR="00AF5545">
        <w:t xml:space="preserve"> in C++ code</w:t>
      </w:r>
      <w:r>
        <w:t>.</w:t>
      </w:r>
      <w:r>
        <w:br/>
      </w:r>
      <w:r>
        <w:br/>
      </w:r>
      <w:r>
        <w:br/>
      </w:r>
    </w:p>
    <w:p w:rsidR="00B37AFF" w:rsidRDefault="00B37AFF">
      <w:pPr>
        <w:numPr>
          <w:ilvl w:val="0"/>
          <w:numId w:val="5"/>
        </w:numPr>
      </w:pPr>
      <w:r>
        <w:t>Can two pointer variables point to the same variable? Give an example</w:t>
      </w:r>
      <w:r w:rsidR="00AF5545">
        <w:t xml:space="preserve"> in C++ code</w:t>
      </w:r>
      <w:r>
        <w:t>.</w:t>
      </w:r>
      <w:r>
        <w:br/>
      </w:r>
      <w:r>
        <w:br/>
      </w:r>
      <w:r>
        <w:br/>
      </w:r>
    </w:p>
    <w:p w:rsidR="00B37AFF" w:rsidRDefault="00B37AFF">
      <w:pPr>
        <w:numPr>
          <w:ilvl w:val="0"/>
          <w:numId w:val="6"/>
        </w:numPr>
      </w:pPr>
      <w:r>
        <w:t xml:space="preserve">When do you use </w:t>
      </w:r>
      <w:proofErr w:type="gramStart"/>
      <w:r>
        <w:t>the &amp;</w:t>
      </w:r>
      <w:proofErr w:type="gramEnd"/>
      <w:r>
        <w:t xml:space="preserve"> operator</w:t>
      </w:r>
      <w:r w:rsidR="00AF5545">
        <w:t xml:space="preserve"> (give all instances you can think of)</w:t>
      </w:r>
      <w:r>
        <w:t>?</w:t>
      </w:r>
      <w:r>
        <w:br/>
      </w:r>
      <w:r>
        <w:br/>
      </w:r>
      <w:r>
        <w:br/>
      </w:r>
      <w:r>
        <w:br/>
      </w:r>
      <w:r>
        <w:br/>
      </w:r>
    </w:p>
    <w:p w:rsidR="000C7B10" w:rsidRPr="000C7B10" w:rsidRDefault="00B37AFF">
      <w:pPr>
        <w:numPr>
          <w:ilvl w:val="0"/>
          <w:numId w:val="6"/>
        </w:numPr>
        <w:rPr>
          <w:i/>
          <w:sz w:val="24"/>
        </w:rPr>
      </w:pPr>
      <w:r>
        <w:t>When do you use the</w:t>
      </w:r>
      <w:r w:rsidR="00AF5545">
        <w:t xml:space="preserve"> </w:t>
      </w:r>
      <w:proofErr w:type="gramStart"/>
      <w:r w:rsidR="00AF5545">
        <w:t>unary</w:t>
      </w:r>
      <w:r w:rsidR="00AF5545" w:rsidRPr="00AF5545">
        <w:t xml:space="preserve"> </w:t>
      </w:r>
      <w:r>
        <w:t xml:space="preserve"> *</w:t>
      </w:r>
      <w:proofErr w:type="gramEnd"/>
      <w:r>
        <w:t xml:space="preserve"> operator </w:t>
      </w:r>
      <w:r w:rsidR="00AF5545">
        <w:t>(give all instances you can think of)?</w:t>
      </w:r>
      <w:r>
        <w:br/>
      </w:r>
      <w:r>
        <w:br/>
      </w:r>
      <w:r>
        <w:br/>
      </w:r>
      <w:r>
        <w:br/>
      </w:r>
      <w:r>
        <w:br/>
      </w:r>
    </w:p>
    <w:p w:rsidR="00FD5091" w:rsidRDefault="000C7B10" w:rsidP="00FD5091">
      <w:pPr>
        <w:numPr>
          <w:ilvl w:val="0"/>
          <w:numId w:val="6"/>
        </w:numPr>
      </w:pPr>
      <w:r>
        <w:t>Write a program</w:t>
      </w:r>
      <w:r w:rsidR="00B37AFF">
        <w:t xml:space="preserve"> that dynamically allocates a</w:t>
      </w:r>
      <w:r w:rsidR="00B95FCF">
        <w:t>n array of type</w:t>
      </w:r>
      <w:r w:rsidR="00B37AFF">
        <w:t xml:space="preserve"> </w:t>
      </w:r>
      <w:r w:rsidR="00B95FCF" w:rsidRPr="00B95FCF">
        <w:rPr>
          <w:b/>
        </w:rPr>
        <w:t>double</w:t>
      </w:r>
      <w:r w:rsidR="00B37AFF">
        <w:t xml:space="preserve"> of the size requested by the user. Fill the array with values, print the array values. Use the delete operator to give the memory back.</w:t>
      </w:r>
      <w:r>
        <w:t xml:space="preserve"> Attach</w:t>
      </w:r>
      <w:r w:rsidR="007C12F1">
        <w:t xml:space="preserve"> the code and the output.</w:t>
      </w:r>
      <w:r>
        <w:br/>
        <w:t xml:space="preserve"> </w:t>
      </w:r>
      <w:r w:rsidR="00B37AFF">
        <w:br/>
        <w:t>What can you do with your pointer variable AFTER the delete command? Experiment with different ideas.</w:t>
      </w:r>
      <w:r w:rsidR="00B37AFF">
        <w:br/>
      </w:r>
      <w:r w:rsidR="00B37AFF">
        <w:br/>
      </w:r>
      <w:r>
        <w:br/>
      </w:r>
    </w:p>
    <w:p w:rsidR="00FD5091" w:rsidRDefault="00FD5091" w:rsidP="00FD5091">
      <w:r>
        <w:t xml:space="preserve">  </w:t>
      </w:r>
      <w:bookmarkStart w:id="0" w:name="_GoBack"/>
      <w:bookmarkEnd w:id="0"/>
    </w:p>
    <w:p w:rsidR="00FD5091" w:rsidRDefault="00FD5091" w:rsidP="00AF5545">
      <w:pPr>
        <w:tabs>
          <w:tab w:val="left" w:pos="360"/>
        </w:tabs>
      </w:pPr>
      <w:r>
        <w:br/>
      </w:r>
    </w:p>
    <w:sectPr w:rsidR="00FD5091" w:rsidSect="00395F5D">
      <w:pgSz w:w="12240" w:h="15840"/>
      <w:pgMar w:top="1080" w:right="720" w:bottom="72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F49"/>
    <w:multiLevelType w:val="singleLevel"/>
    <w:tmpl w:val="DC0C78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44732AFF"/>
    <w:multiLevelType w:val="hybridMultilevel"/>
    <w:tmpl w:val="6764CB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6130893"/>
    <w:multiLevelType w:val="hybridMultilevel"/>
    <w:tmpl w:val="60F63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b w:val="0"/>
          <w:i w:val="0"/>
          <w:sz w:val="20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B1"/>
    <w:rsid w:val="00096D67"/>
    <w:rsid w:val="000C646B"/>
    <w:rsid w:val="000C7B10"/>
    <w:rsid w:val="00115A6E"/>
    <w:rsid w:val="001A60EC"/>
    <w:rsid w:val="001C7BD3"/>
    <w:rsid w:val="00234640"/>
    <w:rsid w:val="003957BE"/>
    <w:rsid w:val="00395F5D"/>
    <w:rsid w:val="003E7DF3"/>
    <w:rsid w:val="00403ACA"/>
    <w:rsid w:val="00633FA2"/>
    <w:rsid w:val="0074637A"/>
    <w:rsid w:val="007C12F1"/>
    <w:rsid w:val="007E5B08"/>
    <w:rsid w:val="008402F3"/>
    <w:rsid w:val="00947507"/>
    <w:rsid w:val="009C1D1D"/>
    <w:rsid w:val="00A246B1"/>
    <w:rsid w:val="00A70860"/>
    <w:rsid w:val="00A90473"/>
    <w:rsid w:val="00AD3A30"/>
    <w:rsid w:val="00AF5545"/>
    <w:rsid w:val="00B31A2F"/>
    <w:rsid w:val="00B37AFF"/>
    <w:rsid w:val="00B43870"/>
    <w:rsid w:val="00B95FCF"/>
    <w:rsid w:val="00C25465"/>
    <w:rsid w:val="00C30471"/>
    <w:rsid w:val="00C55190"/>
    <w:rsid w:val="00D14029"/>
    <w:rsid w:val="00D72409"/>
    <w:rsid w:val="00E053E8"/>
    <w:rsid w:val="00EC642B"/>
    <w:rsid w:val="00EC74D6"/>
    <w:rsid w:val="00ED0158"/>
    <w:rsid w:val="00F739DE"/>
    <w:rsid w:val="00FD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rsid w:val="00395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rsid w:val="00395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78D749BD.dotm</Template>
  <TotalTime>5</TotalTime>
  <Pages>2</Pages>
  <Words>293</Words>
  <Characters>1216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CS146/EGR140 Chapter 7 - 1-D Array program</vt:lpstr>
    </vt:vector>
  </TitlesOfParts>
  <Company>Micron Electronics, Inc.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CS146/EGR140 Chapter 7 - 1-D Array program</dc:title>
  <dc:creator>Microsoft</dc:creator>
  <cp:lastModifiedBy>Young, Charlotte M</cp:lastModifiedBy>
  <cp:revision>3</cp:revision>
  <cp:lastPrinted>2007-08-30T13:52:00Z</cp:lastPrinted>
  <dcterms:created xsi:type="dcterms:W3CDTF">2016-09-09T19:15:00Z</dcterms:created>
  <dcterms:modified xsi:type="dcterms:W3CDTF">2016-09-09T19:20:00Z</dcterms:modified>
</cp:coreProperties>
</file>